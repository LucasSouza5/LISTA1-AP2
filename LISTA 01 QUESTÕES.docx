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7"/>
        <w:gridCol w:w="566"/>
        <w:gridCol w:w="851"/>
        <w:gridCol w:w="3965"/>
        <w:gridCol w:w="1421"/>
        <w:gridCol w:w="709"/>
        <w:gridCol w:w="850"/>
        <w:gridCol w:w="714"/>
      </w:tblGrid>
      <w:tr w:rsidR="00F60753" w14:paraId="36D9B7F1" w14:textId="77777777" w:rsidTr="005A26B1">
        <w:tc>
          <w:tcPr>
            <w:tcW w:w="11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B98B31" w14:textId="77777777" w:rsidR="00F60753" w:rsidRDefault="00F60753" w:rsidP="005342C3">
            <w:pPr>
              <w:jc w:val="center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Natureza da Avaliação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1D9345" w14:textId="77777777" w:rsidR="00F60753" w:rsidRDefault="00F60753" w:rsidP="005342C3">
            <w:pPr>
              <w:jc w:val="center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Valores</w:t>
            </w:r>
          </w:p>
        </w:tc>
        <w:tc>
          <w:tcPr>
            <w:tcW w:w="3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A787F3" w14:textId="58F8463A" w:rsidR="00F60753" w:rsidRDefault="00F60753" w:rsidP="00713D14">
            <w:pPr>
              <w:jc w:val="center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Disciplina: </w:t>
            </w:r>
            <w:r w:rsidR="008F55D9">
              <w:rPr>
                <w:rFonts w:ascii="Arial" w:hAnsi="Arial" w:cs="Arial"/>
                <w:sz w:val="18"/>
                <w:lang w:eastAsia="en-US"/>
              </w:rPr>
              <w:t>Algoritmos e Programação II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172C81" w14:textId="77777777" w:rsidR="00F60753" w:rsidRDefault="00F60753" w:rsidP="005342C3">
            <w:pPr>
              <w:jc w:val="center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Curso</w:t>
            </w:r>
          </w:p>
        </w:tc>
        <w:tc>
          <w:tcPr>
            <w:tcW w:w="2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12FF52" w14:textId="77777777" w:rsidR="00F60753" w:rsidRDefault="00F60753" w:rsidP="005342C3">
            <w:pPr>
              <w:jc w:val="center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Identificação da Turma</w:t>
            </w:r>
          </w:p>
        </w:tc>
      </w:tr>
      <w:tr w:rsidR="00F60753" w14:paraId="2AC65C1C" w14:textId="77777777" w:rsidTr="005A26B1">
        <w:trPr>
          <w:trHeight w:val="47"/>
        </w:trPr>
        <w:tc>
          <w:tcPr>
            <w:tcW w:w="1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727982" w14:textId="77777777" w:rsidR="00F60753" w:rsidRDefault="00F60753" w:rsidP="005342C3">
            <w:pPr>
              <w:jc w:val="center"/>
              <w:rPr>
                <w:rFonts w:ascii="Arial" w:hAnsi="Arial" w:cs="Arial"/>
                <w:sz w:val="18"/>
                <w:lang w:eastAsia="en-US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AC4BB7" w14:textId="77777777" w:rsidR="00F60753" w:rsidRDefault="00F60753" w:rsidP="005342C3">
            <w:pPr>
              <w:pStyle w:val="Ttulo4"/>
              <w:spacing w:before="0" w:line="240" w:lineRule="auto"/>
              <w:jc w:val="center"/>
              <w:rPr>
                <w:rFonts w:ascii="Arial" w:hAnsi="Arial" w:cs="Arial"/>
                <w:b w:val="0"/>
                <w:i w:val="0"/>
                <w:color w:val="000000" w:themeColor="text1"/>
                <w:sz w:val="18"/>
              </w:rPr>
            </w:pPr>
            <w:r>
              <w:rPr>
                <w:rFonts w:ascii="Arial" w:hAnsi="Arial" w:cs="Arial"/>
                <w:b w:val="0"/>
                <w:i w:val="0"/>
                <w:color w:val="000000" w:themeColor="text1"/>
                <w:sz w:val="18"/>
              </w:rPr>
              <w:t>Valor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17D01" w14:textId="77777777" w:rsidR="00F60753" w:rsidRDefault="00F60753" w:rsidP="005342C3">
            <w:pPr>
              <w:pStyle w:val="Ttulo4"/>
              <w:spacing w:before="0" w:line="240" w:lineRule="auto"/>
              <w:jc w:val="center"/>
              <w:rPr>
                <w:rFonts w:ascii="Arial" w:hAnsi="Arial" w:cs="Arial"/>
                <w:b w:val="0"/>
                <w:i w:val="0"/>
                <w:color w:val="000000" w:themeColor="text1"/>
                <w:sz w:val="18"/>
              </w:rPr>
            </w:pPr>
            <w:r>
              <w:rPr>
                <w:rFonts w:ascii="Arial" w:hAnsi="Arial" w:cs="Arial"/>
                <w:b w:val="0"/>
                <w:i w:val="0"/>
                <w:color w:val="000000" w:themeColor="text1"/>
                <w:sz w:val="18"/>
              </w:rPr>
              <w:t>Nota</w:t>
            </w:r>
          </w:p>
        </w:tc>
        <w:tc>
          <w:tcPr>
            <w:tcW w:w="3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855AD1" w14:textId="77777777" w:rsidR="00F60753" w:rsidRDefault="00F60753" w:rsidP="00713D14">
            <w:pPr>
              <w:jc w:val="center"/>
              <w:rPr>
                <w:rFonts w:ascii="Arial" w:hAnsi="Arial" w:cs="Arial"/>
                <w:sz w:val="18"/>
                <w:lang w:eastAsia="en-US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DA66" w14:textId="7D4318DF" w:rsidR="00F60753" w:rsidRDefault="00713D14" w:rsidP="005342C3">
            <w:pPr>
              <w:jc w:val="center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lang w:eastAsia="en-US"/>
              </w:rPr>
              <w:t>Sistemas de informação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3C1FB2" w14:textId="77777777" w:rsidR="00F60753" w:rsidRDefault="00F60753" w:rsidP="005342C3">
            <w:pPr>
              <w:jc w:val="center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Turno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98C2B0" w14:textId="77777777" w:rsidR="00F60753" w:rsidRDefault="00F60753" w:rsidP="005342C3">
            <w:pPr>
              <w:jc w:val="center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Período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71974F" w14:textId="77777777" w:rsidR="00F60753" w:rsidRDefault="00F60753" w:rsidP="005342C3">
            <w:pPr>
              <w:jc w:val="center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Turma</w:t>
            </w:r>
          </w:p>
        </w:tc>
      </w:tr>
      <w:tr w:rsidR="00F60753" w14:paraId="29DBCE20" w14:textId="77777777" w:rsidTr="00713D14">
        <w:trPr>
          <w:trHeight w:val="346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870AC" w14:textId="621AF189" w:rsidR="00F60753" w:rsidRDefault="00221E1D" w:rsidP="005342C3">
            <w:pPr>
              <w:jc w:val="center"/>
              <w:rPr>
                <w:rFonts w:ascii="Arial" w:hAnsi="Arial" w:cs="Arial"/>
                <w:color w:val="000000"/>
                <w:sz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lang w:eastAsia="en-US"/>
              </w:rPr>
              <w:t>Atividade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72970" w14:textId="77777777" w:rsidR="00F60753" w:rsidRDefault="00F60753" w:rsidP="005342C3">
            <w:pPr>
              <w:jc w:val="center"/>
              <w:rPr>
                <w:rFonts w:ascii="Arial" w:hAnsi="Arial" w:cs="Arial"/>
                <w:color w:val="000000"/>
                <w:sz w:val="18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D74F2" w14:textId="77777777" w:rsidR="00F60753" w:rsidRDefault="00F60753" w:rsidP="005342C3">
            <w:pPr>
              <w:jc w:val="center"/>
              <w:rPr>
                <w:rFonts w:ascii="Arial" w:hAnsi="Arial" w:cs="Arial"/>
                <w:color w:val="000000"/>
                <w:sz w:val="18"/>
                <w:lang w:eastAsia="en-US"/>
              </w:rPr>
            </w:pP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C37CA" w14:textId="121E2EAE" w:rsidR="00F60753" w:rsidRDefault="00F60753" w:rsidP="00713D14">
            <w:pPr>
              <w:jc w:val="center"/>
              <w:rPr>
                <w:rFonts w:ascii="Arial" w:hAnsi="Arial" w:cs="Arial"/>
                <w:color w:val="000000"/>
                <w:sz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lang w:eastAsia="en-US"/>
              </w:rPr>
              <w:t>Prof.</w:t>
            </w:r>
            <w:r w:rsidR="00713D14">
              <w:rPr>
                <w:rFonts w:ascii="Arial" w:hAnsi="Arial" w:cs="Arial"/>
                <w:color w:val="000000"/>
                <w:sz w:val="18"/>
                <w:lang w:eastAsia="en-US"/>
              </w:rPr>
              <w:t>ª</w:t>
            </w:r>
            <w:r w:rsidR="00D70B56">
              <w:rPr>
                <w:rFonts w:ascii="Arial" w:hAnsi="Arial" w:cs="Arial"/>
                <w:color w:val="000000"/>
                <w:sz w:val="18"/>
                <w:lang w:eastAsia="en-US"/>
              </w:rPr>
              <w:t xml:space="preserve"> Maíza Cristina de Souza Dias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0BFD" w14:textId="77777777" w:rsidR="00F60753" w:rsidRDefault="00F60753" w:rsidP="005342C3">
            <w:pPr>
              <w:rPr>
                <w:rFonts w:ascii="Arial" w:hAnsi="Arial" w:cs="Arial"/>
                <w:sz w:val="18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9A6F3" w14:textId="77777777" w:rsidR="00F60753" w:rsidRDefault="00F60753" w:rsidP="005342C3">
            <w:pPr>
              <w:jc w:val="center"/>
              <w:rPr>
                <w:rFonts w:ascii="Arial" w:hAnsi="Arial" w:cs="Arial"/>
                <w:color w:val="000000"/>
                <w:sz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lang w:eastAsia="en-US"/>
              </w:rPr>
              <w:t>NOT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6A166" w14:textId="0C2FC113" w:rsidR="00F60753" w:rsidRDefault="00221E1D" w:rsidP="005342C3">
            <w:pPr>
              <w:jc w:val="center"/>
              <w:rPr>
                <w:rFonts w:ascii="Arial" w:hAnsi="Arial" w:cs="Arial"/>
                <w:color w:val="000000"/>
                <w:sz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lang w:eastAsia="en-US"/>
              </w:rPr>
              <w:t>3</w:t>
            </w:r>
            <w:r w:rsidR="00F60753">
              <w:rPr>
                <w:rFonts w:ascii="Arial" w:hAnsi="Arial" w:cs="Arial"/>
                <w:color w:val="000000"/>
                <w:sz w:val="18"/>
                <w:lang w:eastAsia="en-US"/>
              </w:rPr>
              <w:t>º</w:t>
            </w:r>
            <w:r>
              <w:rPr>
                <w:rFonts w:ascii="Arial" w:hAnsi="Arial" w:cs="Arial"/>
                <w:color w:val="000000"/>
                <w:sz w:val="18"/>
                <w:lang w:eastAsia="en-US"/>
              </w:rPr>
              <w:t xml:space="preserve"> e 4º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AC030" w14:textId="77777777" w:rsidR="00F60753" w:rsidRDefault="00F60753" w:rsidP="005342C3">
            <w:pPr>
              <w:jc w:val="center"/>
              <w:rPr>
                <w:rFonts w:ascii="Arial" w:hAnsi="Arial" w:cs="Arial"/>
                <w:color w:val="000000"/>
                <w:sz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lang w:eastAsia="en-US"/>
              </w:rPr>
              <w:t>ÚNICA</w:t>
            </w:r>
          </w:p>
        </w:tc>
      </w:tr>
      <w:tr w:rsidR="00F60753" w14:paraId="3B2093C4" w14:textId="77777777" w:rsidTr="00713D14">
        <w:trPr>
          <w:trHeight w:val="282"/>
        </w:trPr>
        <w:tc>
          <w:tcPr>
            <w:tcW w:w="8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F6F8C" w14:textId="77777777" w:rsidR="00F60753" w:rsidRDefault="00F60753" w:rsidP="00713D14">
            <w:pPr>
              <w:ind w:firstLine="136"/>
              <w:rPr>
                <w:rFonts w:ascii="Arial" w:hAnsi="Arial" w:cs="Arial"/>
                <w:color w:val="000000"/>
                <w:sz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lang w:eastAsia="en-US"/>
              </w:rPr>
              <w:t>NOME: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74A77" w14:textId="155411C9" w:rsidR="00F60753" w:rsidRDefault="00F60753" w:rsidP="005342C3">
            <w:pPr>
              <w:rPr>
                <w:rFonts w:ascii="Arial" w:hAnsi="Arial" w:cs="Arial"/>
                <w:color w:val="000000"/>
                <w:sz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lang w:eastAsia="en-US"/>
              </w:rPr>
              <w:t xml:space="preserve">DATA: </w:t>
            </w:r>
            <w:r w:rsidR="00221E1D">
              <w:rPr>
                <w:rFonts w:ascii="Arial" w:hAnsi="Arial" w:cs="Arial"/>
                <w:color w:val="000000"/>
                <w:sz w:val="18"/>
                <w:lang w:eastAsia="en-US"/>
              </w:rPr>
              <w:t>11/08/2021</w:t>
            </w:r>
          </w:p>
        </w:tc>
      </w:tr>
    </w:tbl>
    <w:p w14:paraId="1DBB3EC9" w14:textId="436A75DE" w:rsidR="00221E1D" w:rsidRDefault="00221E1D" w:rsidP="00E23AC8">
      <w:pPr>
        <w:jc w:val="center"/>
        <w:rPr>
          <w:rFonts w:ascii="Arial" w:hAnsi="Arial" w:cs="Arial"/>
        </w:rPr>
      </w:pPr>
    </w:p>
    <w:p w14:paraId="1EFB0293" w14:textId="49BDCA81" w:rsidR="00E23AC8" w:rsidRDefault="00E23AC8" w:rsidP="00E23AC8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C90847">
        <w:rPr>
          <w:rFonts w:ascii="Arial" w:hAnsi="Arial" w:cs="Arial"/>
          <w:b/>
          <w:bCs/>
          <w:sz w:val="28"/>
          <w:szCs w:val="28"/>
          <w:u w:val="single"/>
        </w:rPr>
        <w:t>REVISÃO / DIAGNÓSTICO</w:t>
      </w:r>
    </w:p>
    <w:p w14:paraId="110E81CB" w14:textId="2D7589AD" w:rsidR="004C35C3" w:rsidRDefault="004C35C3" w:rsidP="00E23AC8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LISTA 01</w:t>
      </w:r>
    </w:p>
    <w:p w14:paraId="231B29D8" w14:textId="77777777" w:rsidR="00C90847" w:rsidRPr="00221E1D" w:rsidRDefault="00C90847" w:rsidP="00E23AC8">
      <w:pPr>
        <w:jc w:val="center"/>
        <w:rPr>
          <w:rFonts w:ascii="Arial" w:hAnsi="Arial" w:cs="Arial"/>
        </w:rPr>
      </w:pPr>
    </w:p>
    <w:p w14:paraId="3236CA7B" w14:textId="77777777" w:rsidR="00221E1D" w:rsidRPr="00221E1D" w:rsidRDefault="00221E1D" w:rsidP="004053F1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21E1D">
        <w:rPr>
          <w:rFonts w:ascii="Arial" w:hAnsi="Arial" w:cs="Arial"/>
          <w:b/>
          <w:bCs/>
          <w:sz w:val="24"/>
          <w:szCs w:val="24"/>
          <w:u w:val="single"/>
        </w:rPr>
        <w:t>Estrutura Sequencial</w:t>
      </w:r>
    </w:p>
    <w:p w14:paraId="7B02AD71" w14:textId="0D77B7E4" w:rsidR="00221E1D" w:rsidRDefault="005A376E" w:rsidP="004053F1">
      <w:pPr>
        <w:spacing w:line="360" w:lineRule="auto"/>
        <w:ind w:left="360"/>
        <w:rPr>
          <w:rFonts w:ascii="Arial" w:eastAsiaTheme="minorEastAsia" w:hAnsi="Arial" w:cs="Arial"/>
        </w:rPr>
      </w:pPr>
      <w:r w:rsidRPr="00ED33D9">
        <w:rPr>
          <w:rFonts w:ascii="Arial" w:eastAsiaTheme="minorEastAsia" w:hAnsi="Arial" w:cs="Arial"/>
        </w:rPr>
        <w:t xml:space="preserve">Faça um </w:t>
      </w:r>
      <w:r w:rsidRPr="00CA1840">
        <w:rPr>
          <w:rFonts w:ascii="Arial" w:eastAsiaTheme="minorEastAsia" w:hAnsi="Arial" w:cs="Arial"/>
        </w:rPr>
        <w:t xml:space="preserve">algoritmo </w:t>
      </w:r>
      <w:r w:rsidRPr="00ED33D9">
        <w:rPr>
          <w:rFonts w:ascii="Arial" w:eastAsiaTheme="minorEastAsia" w:hAnsi="Arial" w:cs="Arial"/>
        </w:rPr>
        <w:t>que receba 4 números inteiros, calcule e mostre a soma destes números.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221E1D" w:rsidRPr="00221E1D" w14:paraId="2C824C2E" w14:textId="77777777" w:rsidTr="00221E1D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378C027" w14:textId="77777777" w:rsidR="00221E1D" w:rsidRPr="00221E1D" w:rsidRDefault="00221E1D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A703F5B" w14:textId="77777777" w:rsidR="00221E1D" w:rsidRPr="00221E1D" w:rsidRDefault="00221E1D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F3B5FD2" w14:textId="77777777" w:rsidR="00221E1D" w:rsidRPr="00221E1D" w:rsidRDefault="00221E1D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3D7EC5B" w14:textId="77777777" w:rsidR="00221E1D" w:rsidRPr="00221E1D" w:rsidRDefault="00221E1D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D933C91" w14:textId="77777777" w:rsidR="00221E1D" w:rsidRPr="00221E1D" w:rsidRDefault="00221E1D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4877AE4" w14:textId="77777777" w:rsidR="00221E1D" w:rsidRPr="00221E1D" w:rsidRDefault="00221E1D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221E1D" w:rsidRPr="00221E1D" w14:paraId="65533CF0" w14:textId="77777777" w:rsidTr="00221E1D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141E7" w14:textId="77777777" w:rsidR="00221E1D" w:rsidRPr="00221E1D" w:rsidRDefault="00221E1D" w:rsidP="00221E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9EF72" w14:textId="77777777" w:rsidR="00221E1D" w:rsidRPr="00221E1D" w:rsidRDefault="00221E1D" w:rsidP="00221E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3A88E" w14:textId="0238E9FE" w:rsidR="00221E1D" w:rsidRPr="00221E1D" w:rsidRDefault="00221E1D" w:rsidP="00221E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105B32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615A4" w14:textId="7B979B97" w:rsidR="00221E1D" w:rsidRPr="00221E1D" w:rsidRDefault="00221E1D" w:rsidP="00221E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92E6A" w14:textId="77777777" w:rsidR="00221E1D" w:rsidRPr="00221E1D" w:rsidRDefault="00221E1D" w:rsidP="00221E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65978" w14:textId="77777777" w:rsidR="00221E1D" w:rsidRPr="00221E1D" w:rsidRDefault="00221E1D" w:rsidP="00221E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CA0C66E" w14:textId="04E1C02F" w:rsidR="00221E1D" w:rsidRDefault="00221E1D" w:rsidP="00221E1D">
      <w:pPr>
        <w:ind w:left="720"/>
        <w:rPr>
          <w:rFonts w:ascii="Arial" w:hAnsi="Arial" w:cs="Arial"/>
        </w:rPr>
      </w:pPr>
    </w:p>
    <w:p w14:paraId="6396728F" w14:textId="1DB5CD97" w:rsidR="006C7283" w:rsidRDefault="006C7283" w:rsidP="00221E1D">
      <w:pPr>
        <w:ind w:left="720"/>
        <w:rPr>
          <w:rFonts w:ascii="Arial" w:hAnsi="Arial" w:cs="Arial"/>
        </w:rPr>
      </w:pPr>
    </w:p>
    <w:p w14:paraId="4AC16B4D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>&gt;</w:t>
      </w:r>
    </w:p>
    <w:p w14:paraId="793E3B3E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</w:p>
    <w:p w14:paraId="6373A44B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1029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>()</w:t>
      </w:r>
    </w:p>
    <w:p w14:paraId="6672CB4D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>{</w:t>
      </w:r>
    </w:p>
    <w:p w14:paraId="5CEE450D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 xml:space="preserve"> a, b, c, d, soma;</w:t>
      </w:r>
    </w:p>
    <w:p w14:paraId="3BDBFC22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</w:p>
    <w:p w14:paraId="01647A39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 xml:space="preserve">("Digite o primeiro </w:t>
      </w:r>
      <w:proofErr w:type="spellStart"/>
      <w:proofErr w:type="gramStart"/>
      <w:r w:rsidRPr="0011029B">
        <w:rPr>
          <w:rFonts w:ascii="Courier New" w:hAnsi="Courier New" w:cs="Courier New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 New" w:hAnsi="Courier New" w:cs="Courier New"/>
          <w:sz w:val="20"/>
          <w:szCs w:val="20"/>
        </w:rPr>
        <w:t>: ");</w:t>
      </w:r>
    </w:p>
    <w:p w14:paraId="06B19655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 xml:space="preserve">("%d", &amp;a); </w:t>
      </w:r>
    </w:p>
    <w:p w14:paraId="65E0E224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</w:p>
    <w:p w14:paraId="7F506B4F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 xml:space="preserve">("Digite o segundo </w:t>
      </w:r>
      <w:proofErr w:type="spellStart"/>
      <w:proofErr w:type="gramStart"/>
      <w:r w:rsidRPr="0011029B">
        <w:rPr>
          <w:rFonts w:ascii="Courier New" w:hAnsi="Courier New" w:cs="Courier New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 New" w:hAnsi="Courier New" w:cs="Courier New"/>
          <w:sz w:val="20"/>
          <w:szCs w:val="20"/>
        </w:rPr>
        <w:t>: ");</w:t>
      </w:r>
    </w:p>
    <w:p w14:paraId="4B31B155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>("%d", &amp;b);</w:t>
      </w:r>
    </w:p>
    <w:p w14:paraId="4C6CD8A1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</w:p>
    <w:p w14:paraId="06BF6EA9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 xml:space="preserve">("Digite o terceiro </w:t>
      </w:r>
      <w:proofErr w:type="spellStart"/>
      <w:proofErr w:type="gramStart"/>
      <w:r w:rsidRPr="0011029B">
        <w:rPr>
          <w:rFonts w:ascii="Courier New" w:hAnsi="Courier New" w:cs="Courier New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 New" w:hAnsi="Courier New" w:cs="Courier New"/>
          <w:sz w:val="20"/>
          <w:szCs w:val="20"/>
        </w:rPr>
        <w:t>: ");</w:t>
      </w:r>
    </w:p>
    <w:p w14:paraId="7904F885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>("%d", &amp;c);</w:t>
      </w:r>
    </w:p>
    <w:p w14:paraId="4EBF102F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</w:p>
    <w:p w14:paraId="12DCBD4F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 xml:space="preserve">("Digite o quarto </w:t>
      </w:r>
      <w:proofErr w:type="spellStart"/>
      <w:proofErr w:type="gramStart"/>
      <w:r w:rsidRPr="0011029B">
        <w:rPr>
          <w:rFonts w:ascii="Courier New" w:hAnsi="Courier New" w:cs="Courier New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 New" w:hAnsi="Courier New" w:cs="Courier New"/>
          <w:sz w:val="20"/>
          <w:szCs w:val="20"/>
        </w:rPr>
        <w:t>: ");</w:t>
      </w:r>
    </w:p>
    <w:p w14:paraId="39573832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>("%d", &amp;d);</w:t>
      </w:r>
    </w:p>
    <w:p w14:paraId="6213AE5A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</w:p>
    <w:p w14:paraId="2814AAE2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//soma=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a+b+c+d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>;</w:t>
      </w:r>
    </w:p>
    <w:p w14:paraId="3BEC6111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</w:p>
    <w:p w14:paraId="76548F28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 xml:space="preserve">("Resultado da soma dos quatro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 xml:space="preserve">: %d ",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a+b+c+d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>);</w:t>
      </w:r>
    </w:p>
    <w:p w14:paraId="2504E466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</w:p>
    <w:p w14:paraId="47BAE210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 xml:space="preserve"> 0;</w:t>
      </w:r>
    </w:p>
    <w:p w14:paraId="677F64D0" w14:textId="77777777" w:rsidR="006C7283" w:rsidRPr="0011029B" w:rsidRDefault="006C7283" w:rsidP="006C7283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>}</w:t>
      </w:r>
    </w:p>
    <w:p w14:paraId="629CD413" w14:textId="77777777" w:rsidR="006C7283" w:rsidRPr="00221E1D" w:rsidRDefault="006C7283" w:rsidP="00221E1D">
      <w:pPr>
        <w:ind w:left="720"/>
        <w:rPr>
          <w:rFonts w:ascii="Arial" w:hAnsi="Arial" w:cs="Arial"/>
        </w:rPr>
      </w:pPr>
    </w:p>
    <w:p w14:paraId="30C4C34F" w14:textId="17D9C647" w:rsidR="00221E1D" w:rsidRPr="00221E1D" w:rsidRDefault="00221E1D" w:rsidP="004053F1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21E1D">
        <w:rPr>
          <w:rFonts w:ascii="Arial" w:hAnsi="Arial" w:cs="Arial"/>
          <w:b/>
          <w:bCs/>
          <w:sz w:val="24"/>
          <w:szCs w:val="24"/>
          <w:u w:val="single"/>
        </w:rPr>
        <w:t>Estrutura Sequencial</w:t>
      </w:r>
    </w:p>
    <w:p w14:paraId="07857FE6" w14:textId="261229DA" w:rsidR="00221E1D" w:rsidRDefault="005A376E" w:rsidP="004053F1">
      <w:pPr>
        <w:spacing w:line="360" w:lineRule="auto"/>
        <w:ind w:left="360"/>
        <w:rPr>
          <w:rFonts w:ascii="Arial" w:eastAsiaTheme="minorEastAsia" w:hAnsi="Arial" w:cs="Arial"/>
        </w:rPr>
      </w:pPr>
      <w:r w:rsidRPr="00ED33D9">
        <w:rPr>
          <w:rFonts w:ascii="Arial" w:eastAsiaTheme="minorEastAsia" w:hAnsi="Arial" w:cs="Arial"/>
        </w:rPr>
        <w:t xml:space="preserve">Faça um </w:t>
      </w:r>
      <w:r w:rsidRPr="00CA1840">
        <w:rPr>
          <w:rFonts w:ascii="Arial" w:eastAsiaTheme="minorEastAsia" w:hAnsi="Arial" w:cs="Arial"/>
        </w:rPr>
        <w:t xml:space="preserve">algoritmo </w:t>
      </w:r>
      <w:r w:rsidRPr="00ED33D9">
        <w:rPr>
          <w:rFonts w:ascii="Arial" w:eastAsiaTheme="minorEastAsia" w:hAnsi="Arial" w:cs="Arial"/>
        </w:rPr>
        <w:t xml:space="preserve">que receba o peso de uma pessoa em </w:t>
      </w:r>
      <w:r w:rsidRPr="00ED33D9">
        <w:rPr>
          <w:rFonts w:ascii="Arial" w:eastAsiaTheme="minorEastAsia" w:hAnsi="Arial" w:cs="Arial"/>
          <w:u w:val="single"/>
        </w:rPr>
        <w:t>quilos</w:t>
      </w:r>
      <w:r w:rsidRPr="00ED33D9">
        <w:rPr>
          <w:rFonts w:ascii="Arial" w:eastAsiaTheme="minorEastAsia" w:hAnsi="Arial" w:cs="Arial"/>
        </w:rPr>
        <w:t xml:space="preserve">, calcule e mostre o peso em </w:t>
      </w:r>
      <w:r w:rsidRPr="00ED33D9">
        <w:rPr>
          <w:rFonts w:ascii="Arial" w:eastAsiaTheme="minorEastAsia" w:hAnsi="Arial" w:cs="Arial"/>
          <w:u w:val="single"/>
        </w:rPr>
        <w:t>gramas</w:t>
      </w:r>
      <w:r w:rsidRPr="00ED33D9">
        <w:rPr>
          <w:rFonts w:ascii="Arial" w:eastAsiaTheme="minorEastAsia" w:hAnsi="Arial" w:cs="Arial"/>
        </w:rPr>
        <w:t>.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221E1D" w:rsidRPr="00221E1D" w14:paraId="5BF9AA1F" w14:textId="77777777" w:rsidTr="00006D2F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BFDE914" w14:textId="77777777" w:rsidR="00221E1D" w:rsidRPr="00221E1D" w:rsidRDefault="00221E1D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6E39722" w14:textId="77777777" w:rsidR="00221E1D" w:rsidRPr="00221E1D" w:rsidRDefault="00221E1D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429B85C" w14:textId="77777777" w:rsidR="00221E1D" w:rsidRPr="00221E1D" w:rsidRDefault="00221E1D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F92866D" w14:textId="77777777" w:rsidR="00221E1D" w:rsidRPr="00221E1D" w:rsidRDefault="00221E1D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33BD7BF" w14:textId="77777777" w:rsidR="00221E1D" w:rsidRPr="00221E1D" w:rsidRDefault="00221E1D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9D06D30" w14:textId="77777777" w:rsidR="00221E1D" w:rsidRPr="00221E1D" w:rsidRDefault="00221E1D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221E1D" w:rsidRPr="00221E1D" w14:paraId="50634BBC" w14:textId="77777777" w:rsidTr="00006D2F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003F61" w14:textId="77777777" w:rsidR="00221E1D" w:rsidRPr="00221E1D" w:rsidRDefault="00221E1D" w:rsidP="00006D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3717" w14:textId="77777777" w:rsidR="00221E1D" w:rsidRPr="00221E1D" w:rsidRDefault="00221E1D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A58CD" w14:textId="77777777" w:rsidR="00221E1D" w:rsidRPr="00221E1D" w:rsidRDefault="00221E1D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D9C73" w14:textId="77777777" w:rsidR="00221E1D" w:rsidRPr="00221E1D" w:rsidRDefault="00221E1D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79171" w14:textId="77777777" w:rsidR="00221E1D" w:rsidRPr="00221E1D" w:rsidRDefault="00221E1D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34F3A" w14:textId="77777777" w:rsidR="00221E1D" w:rsidRPr="00221E1D" w:rsidRDefault="00221E1D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0E2EC44" w14:textId="77777777" w:rsidR="00765DEB" w:rsidRPr="0011029B" w:rsidRDefault="00765DEB" w:rsidP="00765DEB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>&gt;</w:t>
      </w:r>
    </w:p>
    <w:p w14:paraId="6C8EAF50" w14:textId="77777777" w:rsidR="00765DEB" w:rsidRPr="0011029B" w:rsidRDefault="00765DEB" w:rsidP="00765DEB">
      <w:pPr>
        <w:ind w:left="720"/>
        <w:rPr>
          <w:rFonts w:ascii="Courier New" w:hAnsi="Courier New" w:cs="Courier New"/>
          <w:sz w:val="20"/>
          <w:szCs w:val="20"/>
        </w:rPr>
      </w:pPr>
    </w:p>
    <w:p w14:paraId="38E887C3" w14:textId="77777777" w:rsidR="00765DEB" w:rsidRPr="0011029B" w:rsidRDefault="00765DEB" w:rsidP="00765DEB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1029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>()</w:t>
      </w:r>
    </w:p>
    <w:p w14:paraId="4BAD1117" w14:textId="77777777" w:rsidR="00765DEB" w:rsidRPr="0011029B" w:rsidRDefault="00765DEB" w:rsidP="00765DEB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>{</w:t>
      </w:r>
    </w:p>
    <w:p w14:paraId="4975839C" w14:textId="77777777" w:rsidR="00765DEB" w:rsidRPr="0011029B" w:rsidRDefault="00765DEB" w:rsidP="00765DEB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 xml:space="preserve"> quilos, gramas;</w:t>
      </w:r>
    </w:p>
    <w:p w14:paraId="3C46D2DC" w14:textId="77777777" w:rsidR="00765DEB" w:rsidRPr="0011029B" w:rsidRDefault="00765DEB" w:rsidP="00765DEB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</w:p>
    <w:p w14:paraId="04141DF0" w14:textId="77777777" w:rsidR="00765DEB" w:rsidRPr="0011029B" w:rsidRDefault="00765DEB" w:rsidP="00765DEB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>("Digite peso em quilos: ");</w:t>
      </w:r>
    </w:p>
    <w:p w14:paraId="12CD35C4" w14:textId="77777777" w:rsidR="00765DEB" w:rsidRPr="0011029B" w:rsidRDefault="00765DEB" w:rsidP="00765DEB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 xml:space="preserve">("%f", &amp;quilos); </w:t>
      </w:r>
    </w:p>
    <w:p w14:paraId="65944ECE" w14:textId="77777777" w:rsidR="00765DEB" w:rsidRPr="0011029B" w:rsidRDefault="00765DEB" w:rsidP="00765DEB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</w:p>
    <w:p w14:paraId="05A0344B" w14:textId="77777777" w:rsidR="00765DEB" w:rsidRPr="0011029B" w:rsidRDefault="00765DEB" w:rsidP="00765DEB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gramas = quilos *1000;</w:t>
      </w:r>
    </w:p>
    <w:p w14:paraId="6E02D398" w14:textId="77777777" w:rsidR="00765DEB" w:rsidRPr="0011029B" w:rsidRDefault="00765DEB" w:rsidP="00765DEB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14:paraId="7D7C70D1" w14:textId="77777777" w:rsidR="00765DEB" w:rsidRPr="0011029B" w:rsidRDefault="00765DEB" w:rsidP="00765DEB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>("O peso da pessoa em gramas é: %.0f ", gramas);</w:t>
      </w:r>
    </w:p>
    <w:p w14:paraId="2A00F2D8" w14:textId="77777777" w:rsidR="00765DEB" w:rsidRPr="0011029B" w:rsidRDefault="00765DEB" w:rsidP="00765DEB">
      <w:pPr>
        <w:ind w:left="720"/>
        <w:rPr>
          <w:rFonts w:ascii="Courier New" w:hAnsi="Courier New" w:cs="Courier New"/>
          <w:sz w:val="20"/>
          <w:szCs w:val="20"/>
        </w:rPr>
      </w:pPr>
    </w:p>
    <w:p w14:paraId="0171181F" w14:textId="77777777" w:rsidR="00765DEB" w:rsidRPr="0011029B" w:rsidRDefault="00765DEB" w:rsidP="00765DEB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1029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1029B">
        <w:rPr>
          <w:rFonts w:ascii="Courier New" w:hAnsi="Courier New" w:cs="Courier New"/>
          <w:sz w:val="20"/>
          <w:szCs w:val="20"/>
        </w:rPr>
        <w:t xml:space="preserve"> 0;</w:t>
      </w:r>
    </w:p>
    <w:p w14:paraId="3A79EFE2" w14:textId="0C858EC7" w:rsidR="00221E1D" w:rsidRPr="0011029B" w:rsidRDefault="00765DEB" w:rsidP="00765DEB">
      <w:pPr>
        <w:ind w:left="720"/>
        <w:rPr>
          <w:rFonts w:ascii="Courier New" w:hAnsi="Courier New" w:cs="Courier New"/>
          <w:sz w:val="20"/>
          <w:szCs w:val="20"/>
        </w:rPr>
      </w:pPr>
      <w:r w:rsidRPr="0011029B">
        <w:rPr>
          <w:rFonts w:ascii="Courier New" w:hAnsi="Courier New" w:cs="Courier New"/>
          <w:sz w:val="20"/>
          <w:szCs w:val="20"/>
        </w:rPr>
        <w:t>}</w:t>
      </w:r>
    </w:p>
    <w:p w14:paraId="7AC30F07" w14:textId="77777777" w:rsidR="00765DEB" w:rsidRPr="00221E1D" w:rsidRDefault="00765DEB" w:rsidP="00765DEB">
      <w:pPr>
        <w:ind w:left="720"/>
        <w:rPr>
          <w:rFonts w:ascii="Arial" w:hAnsi="Arial" w:cs="Arial"/>
        </w:rPr>
      </w:pPr>
    </w:p>
    <w:p w14:paraId="278857FF" w14:textId="77777777" w:rsidR="00221E1D" w:rsidRPr="00221E1D" w:rsidRDefault="00221E1D" w:rsidP="004053F1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21E1D">
        <w:rPr>
          <w:rFonts w:ascii="Arial" w:hAnsi="Arial" w:cs="Arial"/>
          <w:b/>
          <w:bCs/>
          <w:sz w:val="24"/>
          <w:szCs w:val="24"/>
          <w:u w:val="single"/>
        </w:rPr>
        <w:t>Estrutura Sequencial</w:t>
      </w:r>
    </w:p>
    <w:p w14:paraId="2C02BC9D" w14:textId="77777777" w:rsidR="00CA1840" w:rsidRPr="00CA1840" w:rsidRDefault="005A376E" w:rsidP="004053F1">
      <w:pPr>
        <w:spacing w:line="360" w:lineRule="auto"/>
        <w:ind w:left="360"/>
        <w:rPr>
          <w:rFonts w:ascii="Arial" w:hAnsi="Arial" w:cs="Arial"/>
        </w:rPr>
      </w:pPr>
      <w:r w:rsidRPr="00CA1840">
        <w:rPr>
          <w:rFonts w:ascii="Arial" w:eastAsiaTheme="minorEastAsia" w:hAnsi="Arial" w:cs="Arial"/>
        </w:rPr>
        <w:t>Faça um algoritmo que receba um número positivo e maior que zero, calcule e mostre:</w:t>
      </w:r>
    </w:p>
    <w:p w14:paraId="000AACBB" w14:textId="77777777" w:rsidR="00CA1840" w:rsidRPr="00CA1840" w:rsidRDefault="005A376E" w:rsidP="004053F1">
      <w:pPr>
        <w:numPr>
          <w:ilvl w:val="1"/>
          <w:numId w:val="11"/>
        </w:numPr>
        <w:spacing w:line="360" w:lineRule="auto"/>
        <w:rPr>
          <w:rFonts w:ascii="Arial" w:hAnsi="Arial" w:cs="Arial"/>
        </w:rPr>
      </w:pPr>
      <w:r w:rsidRPr="00CA1840">
        <w:rPr>
          <w:rFonts w:ascii="Arial" w:eastAsiaTheme="minorEastAsia" w:hAnsi="Arial" w:cs="Arial"/>
        </w:rPr>
        <w:t>O número digitado ao quadrado;</w:t>
      </w:r>
    </w:p>
    <w:p w14:paraId="34911F4E" w14:textId="77777777" w:rsidR="00CA1840" w:rsidRPr="00CA1840" w:rsidRDefault="005A376E" w:rsidP="004053F1">
      <w:pPr>
        <w:numPr>
          <w:ilvl w:val="1"/>
          <w:numId w:val="11"/>
        </w:numPr>
        <w:spacing w:line="360" w:lineRule="auto"/>
        <w:rPr>
          <w:rFonts w:ascii="Arial" w:hAnsi="Arial" w:cs="Arial"/>
        </w:rPr>
      </w:pPr>
      <w:r w:rsidRPr="00CA1840">
        <w:rPr>
          <w:rFonts w:ascii="Arial" w:eastAsiaTheme="minorEastAsia" w:hAnsi="Arial" w:cs="Arial"/>
        </w:rPr>
        <w:t>o número digitado ao cubo;</w:t>
      </w:r>
    </w:p>
    <w:p w14:paraId="3E6AD4F8" w14:textId="77777777" w:rsidR="00CA1840" w:rsidRPr="00CA1840" w:rsidRDefault="005A376E" w:rsidP="004053F1">
      <w:pPr>
        <w:numPr>
          <w:ilvl w:val="1"/>
          <w:numId w:val="11"/>
        </w:numPr>
        <w:spacing w:line="360" w:lineRule="auto"/>
        <w:rPr>
          <w:rFonts w:ascii="Arial" w:hAnsi="Arial" w:cs="Arial"/>
        </w:rPr>
      </w:pPr>
      <w:r w:rsidRPr="00CA1840">
        <w:rPr>
          <w:rFonts w:ascii="Arial" w:eastAsiaTheme="minorEastAsia" w:hAnsi="Arial" w:cs="Arial"/>
        </w:rPr>
        <w:t>a raiz quadrada do número digitado.</w:t>
      </w:r>
    </w:p>
    <w:p w14:paraId="23790935" w14:textId="76FFCD1D" w:rsidR="00ED33D9" w:rsidRDefault="00221E1D" w:rsidP="004053F1">
      <w:pPr>
        <w:numPr>
          <w:ilvl w:val="1"/>
          <w:numId w:val="11"/>
        </w:numPr>
        <w:spacing w:line="360" w:lineRule="auto"/>
        <w:rPr>
          <w:rFonts w:ascii="Arial" w:hAnsi="Arial" w:cs="Arial"/>
        </w:rPr>
      </w:pPr>
      <w:r w:rsidRPr="00221E1D">
        <w:rPr>
          <w:rFonts w:ascii="Arial" w:hAnsi="Arial" w:cs="Arial"/>
        </w:rPr>
        <w:t>Calcule o logaritmo natural do número digitado.</w:t>
      </w:r>
    </w:p>
    <w:p w14:paraId="4C4466A5" w14:textId="5A2B220D" w:rsidR="00045521" w:rsidRDefault="00045521" w:rsidP="004053F1">
      <w:pPr>
        <w:spacing w:line="360" w:lineRule="auto"/>
        <w:ind w:firstLine="426"/>
        <w:rPr>
          <w:rFonts w:ascii="Arial" w:hAnsi="Arial" w:cs="Arial"/>
          <w:i/>
          <w:iCs/>
          <w:sz w:val="20"/>
          <w:szCs w:val="20"/>
        </w:rPr>
      </w:pPr>
      <w:r w:rsidRPr="00045521">
        <w:rPr>
          <w:rFonts w:ascii="Arial" w:hAnsi="Arial" w:cs="Arial"/>
          <w:i/>
          <w:iCs/>
          <w:sz w:val="20"/>
          <w:szCs w:val="20"/>
        </w:rPr>
        <w:t>Dica: use a biblioteca &lt;</w:t>
      </w:r>
      <w:proofErr w:type="spellStart"/>
      <w:r w:rsidRPr="00045521">
        <w:rPr>
          <w:rFonts w:ascii="Arial" w:hAnsi="Arial" w:cs="Arial"/>
          <w:i/>
          <w:iCs/>
          <w:sz w:val="20"/>
          <w:szCs w:val="20"/>
        </w:rPr>
        <w:t>math.h</w:t>
      </w:r>
      <w:proofErr w:type="spellEnd"/>
      <w:r w:rsidRPr="00045521">
        <w:rPr>
          <w:rFonts w:ascii="Arial" w:hAnsi="Arial" w:cs="Arial"/>
          <w:i/>
          <w:iCs/>
          <w:sz w:val="20"/>
          <w:szCs w:val="20"/>
        </w:rPr>
        <w:t>&gt; - slide 91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045521" w:rsidRPr="00221E1D" w14:paraId="68C681B0" w14:textId="77777777" w:rsidTr="00006D2F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59D7677" w14:textId="77777777" w:rsidR="00045521" w:rsidRPr="00221E1D" w:rsidRDefault="00045521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4D6777E" w14:textId="77777777" w:rsidR="00045521" w:rsidRPr="00221E1D" w:rsidRDefault="00045521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2B2E275" w14:textId="77777777" w:rsidR="00045521" w:rsidRPr="00221E1D" w:rsidRDefault="00045521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3A67980" w14:textId="77777777" w:rsidR="00045521" w:rsidRPr="00221E1D" w:rsidRDefault="00045521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48FD28D" w14:textId="77777777" w:rsidR="00045521" w:rsidRPr="00221E1D" w:rsidRDefault="00045521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D6E1F" w14:textId="77777777" w:rsidR="00045521" w:rsidRPr="00221E1D" w:rsidRDefault="00045521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045521" w:rsidRPr="00221E1D" w14:paraId="29AA095D" w14:textId="77777777" w:rsidTr="00006D2F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6A2264" w14:textId="77777777" w:rsidR="00045521" w:rsidRPr="00221E1D" w:rsidRDefault="00045521" w:rsidP="00006D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62DEB" w14:textId="77777777" w:rsidR="00045521" w:rsidRPr="00221E1D" w:rsidRDefault="00045521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772C" w14:textId="77777777" w:rsidR="00045521" w:rsidRPr="00221E1D" w:rsidRDefault="00045521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4B4EA" w14:textId="77777777" w:rsidR="00045521" w:rsidRPr="00221E1D" w:rsidRDefault="00045521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D5E5B" w14:textId="77777777" w:rsidR="00045521" w:rsidRPr="00221E1D" w:rsidRDefault="00045521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9B1E1" w14:textId="77777777" w:rsidR="00045521" w:rsidRPr="00221E1D" w:rsidRDefault="00045521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AB02A7A" w14:textId="77777777" w:rsidR="00BB7BDC" w:rsidRDefault="00BB7BDC" w:rsidP="00221E1D">
      <w:pPr>
        <w:spacing w:line="259" w:lineRule="auto"/>
        <w:rPr>
          <w:rFonts w:ascii="Arial" w:hAnsi="Arial" w:cs="Arial"/>
          <w:i/>
          <w:iCs/>
          <w:noProof/>
          <w:sz w:val="20"/>
          <w:szCs w:val="20"/>
        </w:rPr>
      </w:pPr>
    </w:p>
    <w:p w14:paraId="1053537D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>#include &lt;</w:t>
      </w:r>
      <w:proofErr w:type="spellStart"/>
      <w:r w:rsidRPr="0011029B">
        <w:rPr>
          <w:rFonts w:ascii="Courier" w:hAnsi="Courier" w:cs="Arial"/>
          <w:sz w:val="20"/>
          <w:szCs w:val="20"/>
        </w:rPr>
        <w:t>stdio.h</w:t>
      </w:r>
      <w:proofErr w:type="spellEnd"/>
      <w:r w:rsidRPr="0011029B">
        <w:rPr>
          <w:rFonts w:ascii="Courier" w:hAnsi="Courier" w:cs="Arial"/>
          <w:sz w:val="20"/>
          <w:szCs w:val="20"/>
        </w:rPr>
        <w:t>&gt;</w:t>
      </w:r>
    </w:p>
    <w:p w14:paraId="67B6A744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>#include &lt;</w:t>
      </w:r>
      <w:proofErr w:type="spellStart"/>
      <w:r w:rsidRPr="0011029B">
        <w:rPr>
          <w:rFonts w:ascii="Courier" w:hAnsi="Courier" w:cs="Arial"/>
          <w:sz w:val="20"/>
          <w:szCs w:val="20"/>
        </w:rPr>
        <w:t>math.h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&gt; //biblioteca que nos ajuda a realizar algumas </w:t>
      </w:r>
      <w:proofErr w:type="spellStart"/>
      <w:r w:rsidRPr="0011029B">
        <w:rPr>
          <w:rFonts w:ascii="Courier" w:hAnsi="Courier" w:cs="Arial"/>
          <w:sz w:val="20"/>
          <w:szCs w:val="20"/>
        </w:rPr>
        <w:t>funÃ§Ãµes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</w:t>
      </w:r>
      <w:proofErr w:type="spellStart"/>
      <w:r w:rsidRPr="0011029B">
        <w:rPr>
          <w:rFonts w:ascii="Courier" w:hAnsi="Courier" w:cs="Arial"/>
          <w:sz w:val="20"/>
          <w:szCs w:val="20"/>
        </w:rPr>
        <w:t>matemÃ¡ticas</w:t>
      </w:r>
      <w:proofErr w:type="spellEnd"/>
    </w:p>
    <w:p w14:paraId="653BD922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</w:p>
    <w:p w14:paraId="4405C9BD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proofErr w:type="spellStart"/>
      <w:r w:rsidRPr="0011029B">
        <w:rPr>
          <w:rFonts w:ascii="Courier" w:hAnsi="Courier" w:cs="Arial"/>
          <w:sz w:val="20"/>
          <w:szCs w:val="20"/>
        </w:rPr>
        <w:t>int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</w:t>
      </w:r>
      <w:proofErr w:type="spellStart"/>
      <w:r w:rsidRPr="0011029B">
        <w:rPr>
          <w:rFonts w:ascii="Courier" w:hAnsi="Courier" w:cs="Arial"/>
          <w:sz w:val="20"/>
          <w:szCs w:val="20"/>
        </w:rPr>
        <w:t>main</w:t>
      </w:r>
      <w:proofErr w:type="spellEnd"/>
      <w:r w:rsidRPr="0011029B">
        <w:rPr>
          <w:rFonts w:ascii="Courier" w:hAnsi="Courier" w:cs="Arial"/>
          <w:sz w:val="20"/>
          <w:szCs w:val="20"/>
        </w:rPr>
        <w:t>()</w:t>
      </w:r>
    </w:p>
    <w:p w14:paraId="2D193014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>{</w:t>
      </w:r>
    </w:p>
    <w:p w14:paraId="3A562FA1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  <w:proofErr w:type="spellStart"/>
      <w:r w:rsidRPr="0011029B">
        <w:rPr>
          <w:rFonts w:ascii="Courier" w:hAnsi="Courier" w:cs="Arial"/>
          <w:sz w:val="20"/>
          <w:szCs w:val="20"/>
        </w:rPr>
        <w:t>int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</w:t>
      </w:r>
      <w:proofErr w:type="spellStart"/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" w:hAnsi="Courier" w:cs="Arial"/>
          <w:sz w:val="20"/>
          <w:szCs w:val="20"/>
        </w:rPr>
        <w:t xml:space="preserve">, quadrado, cubo, raiz, </w:t>
      </w:r>
      <w:proofErr w:type="spellStart"/>
      <w:r w:rsidRPr="0011029B">
        <w:rPr>
          <w:rFonts w:ascii="Courier" w:hAnsi="Courier" w:cs="Arial"/>
          <w:sz w:val="20"/>
          <w:szCs w:val="20"/>
        </w:rPr>
        <w:t>loga</w:t>
      </w:r>
      <w:proofErr w:type="spellEnd"/>
      <w:r w:rsidRPr="0011029B">
        <w:rPr>
          <w:rFonts w:ascii="Courier" w:hAnsi="Courier" w:cs="Arial"/>
          <w:sz w:val="20"/>
          <w:szCs w:val="20"/>
        </w:rPr>
        <w:t>;</w:t>
      </w:r>
    </w:p>
    <w:p w14:paraId="176E0E74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</w:p>
    <w:p w14:paraId="742D3F3F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  <w:proofErr w:type="spellStart"/>
      <w:r w:rsidRPr="0011029B">
        <w:rPr>
          <w:rFonts w:ascii="Courier" w:hAnsi="Courier" w:cs="Arial"/>
          <w:sz w:val="20"/>
          <w:szCs w:val="20"/>
        </w:rPr>
        <w:t>printf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("Digite um </w:t>
      </w:r>
      <w:proofErr w:type="spellStart"/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" w:hAnsi="Courier" w:cs="Arial"/>
          <w:sz w:val="20"/>
          <w:szCs w:val="20"/>
        </w:rPr>
        <w:t xml:space="preserve"> inteiro maior que zero: ");</w:t>
      </w:r>
    </w:p>
    <w:p w14:paraId="06E03C31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  <w:proofErr w:type="spellStart"/>
      <w:r w:rsidRPr="0011029B">
        <w:rPr>
          <w:rFonts w:ascii="Courier" w:hAnsi="Courier" w:cs="Arial"/>
          <w:sz w:val="20"/>
          <w:szCs w:val="20"/>
        </w:rPr>
        <w:t>scanf</w:t>
      </w:r>
      <w:proofErr w:type="spellEnd"/>
      <w:r w:rsidRPr="0011029B">
        <w:rPr>
          <w:rFonts w:ascii="Courier" w:hAnsi="Courier" w:cs="Arial"/>
          <w:sz w:val="20"/>
          <w:szCs w:val="20"/>
        </w:rPr>
        <w:t>("%i", &amp;</w:t>
      </w:r>
      <w:proofErr w:type="spellStart"/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" w:hAnsi="Courier" w:cs="Arial"/>
          <w:sz w:val="20"/>
          <w:szCs w:val="20"/>
        </w:rPr>
        <w:t xml:space="preserve">); </w:t>
      </w:r>
    </w:p>
    <w:p w14:paraId="6371D148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</w:p>
    <w:p w14:paraId="20769AD0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quadrado= </w:t>
      </w:r>
      <w:proofErr w:type="spellStart"/>
      <w:r w:rsidRPr="0011029B">
        <w:rPr>
          <w:rFonts w:ascii="Courier" w:hAnsi="Courier" w:cs="Arial"/>
          <w:sz w:val="20"/>
          <w:szCs w:val="20"/>
        </w:rPr>
        <w:t>pow</w:t>
      </w:r>
      <w:proofErr w:type="spellEnd"/>
      <w:r w:rsidRPr="0011029B">
        <w:rPr>
          <w:rFonts w:ascii="Courier" w:hAnsi="Courier" w:cs="Arial"/>
          <w:sz w:val="20"/>
          <w:szCs w:val="20"/>
        </w:rPr>
        <w:t>(</w:t>
      </w:r>
      <w:proofErr w:type="spellStart"/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" w:hAnsi="Courier" w:cs="Arial"/>
          <w:sz w:val="20"/>
          <w:szCs w:val="20"/>
        </w:rPr>
        <w:t>,2); //</w:t>
      </w:r>
      <w:proofErr w:type="spellStart"/>
      <w:r w:rsidRPr="0011029B">
        <w:rPr>
          <w:rFonts w:ascii="Courier" w:hAnsi="Courier" w:cs="Arial"/>
          <w:sz w:val="20"/>
          <w:szCs w:val="20"/>
        </w:rPr>
        <w:t>pow</w:t>
      </w:r>
      <w:proofErr w:type="spellEnd"/>
      <w:r w:rsidRPr="0011029B">
        <w:rPr>
          <w:rFonts w:ascii="Courier" w:hAnsi="Courier" w:cs="Arial"/>
          <w:sz w:val="20"/>
          <w:szCs w:val="20"/>
        </w:rPr>
        <w:t>(</w:t>
      </w:r>
      <w:proofErr w:type="spellStart"/>
      <w:r w:rsidRPr="0011029B">
        <w:rPr>
          <w:rFonts w:ascii="Courier" w:hAnsi="Courier" w:cs="Arial"/>
          <w:sz w:val="20"/>
          <w:szCs w:val="20"/>
        </w:rPr>
        <w:t>x,y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), onde x Ã© o </w:t>
      </w:r>
      <w:proofErr w:type="spell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que </w:t>
      </w:r>
      <w:proofErr w:type="spellStart"/>
      <w:r w:rsidRPr="0011029B">
        <w:rPr>
          <w:rFonts w:ascii="Courier" w:hAnsi="Courier" w:cs="Arial"/>
          <w:sz w:val="20"/>
          <w:szCs w:val="20"/>
        </w:rPr>
        <w:t>vc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quer calcular, y Ã© potencia</w:t>
      </w:r>
    </w:p>
    <w:p w14:paraId="011DE75F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cubo = </w:t>
      </w:r>
      <w:proofErr w:type="spellStart"/>
      <w:r w:rsidRPr="0011029B">
        <w:rPr>
          <w:rFonts w:ascii="Courier" w:hAnsi="Courier" w:cs="Arial"/>
          <w:sz w:val="20"/>
          <w:szCs w:val="20"/>
        </w:rPr>
        <w:t>pow</w:t>
      </w:r>
      <w:proofErr w:type="spellEnd"/>
      <w:r w:rsidRPr="0011029B">
        <w:rPr>
          <w:rFonts w:ascii="Courier" w:hAnsi="Courier" w:cs="Arial"/>
          <w:sz w:val="20"/>
          <w:szCs w:val="20"/>
        </w:rPr>
        <w:t>(</w:t>
      </w:r>
      <w:proofErr w:type="spellStart"/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" w:hAnsi="Courier" w:cs="Arial"/>
          <w:sz w:val="20"/>
          <w:szCs w:val="20"/>
        </w:rPr>
        <w:t>,3); //</w:t>
      </w:r>
      <w:proofErr w:type="spellStart"/>
      <w:r w:rsidRPr="0011029B">
        <w:rPr>
          <w:rFonts w:ascii="Courier" w:hAnsi="Courier" w:cs="Arial"/>
          <w:sz w:val="20"/>
          <w:szCs w:val="20"/>
        </w:rPr>
        <w:t>pow</w:t>
      </w:r>
      <w:proofErr w:type="spellEnd"/>
      <w:r w:rsidRPr="0011029B">
        <w:rPr>
          <w:rFonts w:ascii="Courier" w:hAnsi="Courier" w:cs="Arial"/>
          <w:sz w:val="20"/>
          <w:szCs w:val="20"/>
        </w:rPr>
        <w:t>(</w:t>
      </w:r>
      <w:proofErr w:type="spellStart"/>
      <w:r w:rsidRPr="0011029B">
        <w:rPr>
          <w:rFonts w:ascii="Courier" w:hAnsi="Courier" w:cs="Arial"/>
          <w:sz w:val="20"/>
          <w:szCs w:val="20"/>
        </w:rPr>
        <w:t>x,y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), onde x Ã© o </w:t>
      </w:r>
      <w:proofErr w:type="spell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que </w:t>
      </w:r>
      <w:proofErr w:type="spellStart"/>
      <w:r w:rsidRPr="0011029B">
        <w:rPr>
          <w:rFonts w:ascii="Courier" w:hAnsi="Courier" w:cs="Arial"/>
          <w:sz w:val="20"/>
          <w:szCs w:val="20"/>
        </w:rPr>
        <w:t>vc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quer calcular, y Ã© potencia</w:t>
      </w:r>
    </w:p>
    <w:p w14:paraId="7341D7C3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raiz = </w:t>
      </w:r>
      <w:proofErr w:type="spellStart"/>
      <w:r w:rsidRPr="0011029B">
        <w:rPr>
          <w:rFonts w:ascii="Courier" w:hAnsi="Courier" w:cs="Arial"/>
          <w:sz w:val="20"/>
          <w:szCs w:val="20"/>
        </w:rPr>
        <w:t>sqrt</w:t>
      </w:r>
      <w:proofErr w:type="spellEnd"/>
      <w:r w:rsidRPr="0011029B">
        <w:rPr>
          <w:rFonts w:ascii="Courier" w:hAnsi="Courier" w:cs="Arial"/>
          <w:sz w:val="20"/>
          <w:szCs w:val="20"/>
        </w:rPr>
        <w:t>(</w:t>
      </w:r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gramEnd"/>
      <w:r w:rsidRPr="0011029B">
        <w:rPr>
          <w:rFonts w:ascii="Courier" w:hAnsi="Courier" w:cs="Arial"/>
          <w:sz w:val="20"/>
          <w:szCs w:val="20"/>
        </w:rPr>
        <w:t>);</w:t>
      </w:r>
    </w:p>
    <w:p w14:paraId="3FFF5325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  <w:proofErr w:type="spellStart"/>
      <w:r w:rsidRPr="0011029B">
        <w:rPr>
          <w:rFonts w:ascii="Courier" w:hAnsi="Courier" w:cs="Arial"/>
          <w:sz w:val="20"/>
          <w:szCs w:val="20"/>
        </w:rPr>
        <w:t>loga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= log(</w:t>
      </w:r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gramEnd"/>
      <w:r w:rsidRPr="0011029B">
        <w:rPr>
          <w:rFonts w:ascii="Courier" w:hAnsi="Courier" w:cs="Arial"/>
          <w:sz w:val="20"/>
          <w:szCs w:val="20"/>
        </w:rPr>
        <w:t>);</w:t>
      </w:r>
    </w:p>
    <w:p w14:paraId="412588D5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</w:p>
    <w:p w14:paraId="57FF3DC7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  <w:proofErr w:type="spellStart"/>
      <w:r w:rsidRPr="0011029B">
        <w:rPr>
          <w:rFonts w:ascii="Courier" w:hAnsi="Courier" w:cs="Arial"/>
          <w:sz w:val="20"/>
          <w:szCs w:val="20"/>
        </w:rPr>
        <w:t>printf</w:t>
      </w:r>
      <w:proofErr w:type="spellEnd"/>
      <w:r w:rsidRPr="0011029B">
        <w:rPr>
          <w:rFonts w:ascii="Courier" w:hAnsi="Courier" w:cs="Arial"/>
          <w:sz w:val="20"/>
          <w:szCs w:val="20"/>
        </w:rPr>
        <w:t>("\</w:t>
      </w:r>
      <w:proofErr w:type="spellStart"/>
      <w:r w:rsidRPr="0011029B">
        <w:rPr>
          <w:rFonts w:ascii="Courier" w:hAnsi="Courier" w:cs="Arial"/>
          <w:sz w:val="20"/>
          <w:szCs w:val="20"/>
        </w:rPr>
        <w:t>nO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quadrado do </w:t>
      </w:r>
      <w:proofErr w:type="spellStart"/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" w:hAnsi="Courier" w:cs="Arial"/>
          <w:sz w:val="20"/>
          <w:szCs w:val="20"/>
        </w:rPr>
        <w:t xml:space="preserve"> digitado é: %i", quadrado);</w:t>
      </w:r>
    </w:p>
    <w:p w14:paraId="75F1D26E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  <w:proofErr w:type="spellStart"/>
      <w:r w:rsidRPr="0011029B">
        <w:rPr>
          <w:rFonts w:ascii="Courier" w:hAnsi="Courier" w:cs="Arial"/>
          <w:sz w:val="20"/>
          <w:szCs w:val="20"/>
        </w:rPr>
        <w:t>printf</w:t>
      </w:r>
      <w:proofErr w:type="spellEnd"/>
      <w:r w:rsidRPr="0011029B">
        <w:rPr>
          <w:rFonts w:ascii="Courier" w:hAnsi="Courier" w:cs="Arial"/>
          <w:sz w:val="20"/>
          <w:szCs w:val="20"/>
        </w:rPr>
        <w:t>("\</w:t>
      </w:r>
      <w:proofErr w:type="spellStart"/>
      <w:r w:rsidRPr="0011029B">
        <w:rPr>
          <w:rFonts w:ascii="Courier" w:hAnsi="Courier" w:cs="Arial"/>
          <w:sz w:val="20"/>
          <w:szCs w:val="20"/>
        </w:rPr>
        <w:t>nO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</w:t>
      </w:r>
      <w:proofErr w:type="spellStart"/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" w:hAnsi="Courier" w:cs="Arial"/>
          <w:sz w:val="20"/>
          <w:szCs w:val="20"/>
        </w:rPr>
        <w:t xml:space="preserve"> digitado ao cubo é: %i ", cubo);</w:t>
      </w:r>
    </w:p>
    <w:p w14:paraId="5922CFAE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  <w:proofErr w:type="spellStart"/>
      <w:r w:rsidRPr="0011029B">
        <w:rPr>
          <w:rFonts w:ascii="Courier" w:hAnsi="Courier" w:cs="Arial"/>
          <w:sz w:val="20"/>
          <w:szCs w:val="20"/>
        </w:rPr>
        <w:t>printf</w:t>
      </w:r>
      <w:proofErr w:type="spellEnd"/>
      <w:r w:rsidRPr="0011029B">
        <w:rPr>
          <w:rFonts w:ascii="Courier" w:hAnsi="Courier" w:cs="Arial"/>
          <w:sz w:val="20"/>
          <w:szCs w:val="20"/>
        </w:rPr>
        <w:t>("\</w:t>
      </w:r>
      <w:proofErr w:type="spellStart"/>
      <w:r w:rsidRPr="0011029B">
        <w:rPr>
          <w:rFonts w:ascii="Courier" w:hAnsi="Courier" w:cs="Arial"/>
          <w:sz w:val="20"/>
          <w:szCs w:val="20"/>
        </w:rPr>
        <w:t>nA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raiz quadrada do </w:t>
      </w:r>
      <w:proofErr w:type="spellStart"/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" w:hAnsi="Courier" w:cs="Arial"/>
          <w:sz w:val="20"/>
          <w:szCs w:val="20"/>
        </w:rPr>
        <w:t xml:space="preserve"> digitado é: %i ", raiz);</w:t>
      </w:r>
    </w:p>
    <w:p w14:paraId="27861AA8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  <w:proofErr w:type="spellStart"/>
      <w:r w:rsidRPr="0011029B">
        <w:rPr>
          <w:rFonts w:ascii="Courier" w:hAnsi="Courier" w:cs="Arial"/>
          <w:sz w:val="20"/>
          <w:szCs w:val="20"/>
        </w:rPr>
        <w:t>printf</w:t>
      </w:r>
      <w:proofErr w:type="spellEnd"/>
      <w:r w:rsidRPr="0011029B">
        <w:rPr>
          <w:rFonts w:ascii="Courier" w:hAnsi="Courier" w:cs="Arial"/>
          <w:sz w:val="20"/>
          <w:szCs w:val="20"/>
        </w:rPr>
        <w:t>("\</w:t>
      </w:r>
      <w:proofErr w:type="spellStart"/>
      <w:r w:rsidRPr="0011029B">
        <w:rPr>
          <w:rFonts w:ascii="Courier" w:hAnsi="Courier" w:cs="Arial"/>
          <w:sz w:val="20"/>
          <w:szCs w:val="20"/>
        </w:rPr>
        <w:t>nO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logaritmo natural do </w:t>
      </w:r>
      <w:proofErr w:type="spellStart"/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" w:hAnsi="Courier" w:cs="Arial"/>
          <w:sz w:val="20"/>
          <w:szCs w:val="20"/>
        </w:rPr>
        <w:t xml:space="preserve"> digitado: %i ",</w:t>
      </w:r>
      <w:proofErr w:type="spellStart"/>
      <w:r w:rsidRPr="0011029B">
        <w:rPr>
          <w:rFonts w:ascii="Courier" w:hAnsi="Courier" w:cs="Arial"/>
          <w:sz w:val="20"/>
          <w:szCs w:val="20"/>
        </w:rPr>
        <w:t>loga</w:t>
      </w:r>
      <w:proofErr w:type="spellEnd"/>
      <w:r w:rsidRPr="0011029B">
        <w:rPr>
          <w:rFonts w:ascii="Courier" w:hAnsi="Courier" w:cs="Arial"/>
          <w:sz w:val="20"/>
          <w:szCs w:val="20"/>
        </w:rPr>
        <w:t>);</w:t>
      </w:r>
    </w:p>
    <w:p w14:paraId="5EB96DB4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</w:p>
    <w:p w14:paraId="0AB287F5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  <w:proofErr w:type="spellStart"/>
      <w:r w:rsidRPr="0011029B">
        <w:rPr>
          <w:rFonts w:ascii="Courier" w:hAnsi="Courier" w:cs="Arial"/>
          <w:sz w:val="20"/>
          <w:szCs w:val="20"/>
        </w:rPr>
        <w:t>return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0;</w:t>
      </w:r>
    </w:p>
    <w:p w14:paraId="7E167540" w14:textId="77777777" w:rsidR="00BB7BDC" w:rsidRPr="0011029B" w:rsidRDefault="00BB7BDC" w:rsidP="00BB7BDC">
      <w:pPr>
        <w:pStyle w:val="PargrafodaLista"/>
        <w:spacing w:after="0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>}</w:t>
      </w:r>
    </w:p>
    <w:p w14:paraId="5358CA3C" w14:textId="77777777" w:rsidR="00BB7BDC" w:rsidRDefault="00BB7BDC" w:rsidP="00221E1D">
      <w:pPr>
        <w:spacing w:line="259" w:lineRule="auto"/>
        <w:rPr>
          <w:rFonts w:ascii="Arial" w:hAnsi="Arial" w:cs="Arial"/>
          <w:i/>
          <w:iCs/>
          <w:noProof/>
          <w:sz w:val="20"/>
          <w:szCs w:val="20"/>
        </w:rPr>
      </w:pPr>
    </w:p>
    <w:p w14:paraId="48CD92FE" w14:textId="535A8979" w:rsidR="00ED33D9" w:rsidRPr="00ED33D9" w:rsidRDefault="00105B32" w:rsidP="00221E1D">
      <w:pPr>
        <w:spacing w:line="259" w:lineRule="auto"/>
        <w:rPr>
          <w:rFonts w:ascii="Arial" w:hAnsi="Arial" w:cs="Arial"/>
        </w:rPr>
      </w:pPr>
      <w:r w:rsidRPr="00105B32">
        <w:rPr>
          <w:rFonts w:ascii="Arial" w:hAnsi="Arial" w:cs="Arial"/>
          <w:i/>
          <w:iCs/>
          <w:noProof/>
          <w:sz w:val="20"/>
          <w:szCs w:val="20"/>
        </w:rPr>
        <w:lastRenderedPageBreak/>
        <w:drawing>
          <wp:inline distT="0" distB="0" distL="0" distR="0" wp14:anchorId="4155789F" wp14:editId="07014707">
            <wp:extent cx="5370370" cy="3329469"/>
            <wp:effectExtent l="0" t="0" r="1905" b="4445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467" cy="333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0B4B" w14:textId="77777777" w:rsidR="00221E1D" w:rsidRPr="00045521" w:rsidRDefault="00221E1D" w:rsidP="00221E1D">
      <w:pPr>
        <w:pStyle w:val="PargrafodaLista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045521">
        <w:rPr>
          <w:rFonts w:ascii="Arial" w:hAnsi="Arial" w:cs="Arial"/>
          <w:b/>
          <w:bCs/>
          <w:sz w:val="24"/>
          <w:szCs w:val="24"/>
          <w:u w:val="single"/>
        </w:rPr>
        <w:t>Estrutura Condicional</w:t>
      </w:r>
    </w:p>
    <w:p w14:paraId="73B542AA" w14:textId="42EA0ACD" w:rsidR="00221E1D" w:rsidRPr="00221E1D" w:rsidRDefault="00221E1D" w:rsidP="00221E1D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  <w:r w:rsidRPr="00221E1D">
        <w:rPr>
          <w:rFonts w:ascii="Arial" w:hAnsi="Arial" w:cs="Arial"/>
          <w:sz w:val="24"/>
          <w:szCs w:val="24"/>
        </w:rPr>
        <w:t xml:space="preserve">Faça um algoritmo que leia um </w:t>
      </w:r>
      <w:r w:rsidR="004053F1" w:rsidRPr="00221E1D">
        <w:rPr>
          <w:rFonts w:ascii="Arial" w:hAnsi="Arial" w:cs="Arial"/>
          <w:sz w:val="24"/>
          <w:szCs w:val="24"/>
        </w:rPr>
        <w:t>número</w:t>
      </w:r>
      <w:r w:rsidRPr="00221E1D">
        <w:rPr>
          <w:rFonts w:ascii="Arial" w:hAnsi="Arial" w:cs="Arial"/>
          <w:sz w:val="24"/>
          <w:szCs w:val="24"/>
        </w:rPr>
        <w:t xml:space="preserve"> inteiro e escreva na tela “</w:t>
      </w:r>
      <w:r w:rsidRPr="004053F1">
        <w:rPr>
          <w:rFonts w:ascii="Arial" w:hAnsi="Arial" w:cs="Arial"/>
          <w:i/>
          <w:iCs/>
          <w:sz w:val="24"/>
          <w:szCs w:val="24"/>
        </w:rPr>
        <w:t>O número digitado é negativo</w:t>
      </w:r>
      <w:r w:rsidRPr="00221E1D">
        <w:rPr>
          <w:rFonts w:ascii="Arial" w:hAnsi="Arial" w:cs="Arial"/>
          <w:sz w:val="24"/>
          <w:szCs w:val="24"/>
        </w:rPr>
        <w:t>”, caso o número seja menor que zero.</w:t>
      </w:r>
    </w:p>
    <w:p w14:paraId="086D298F" w14:textId="77777777" w:rsidR="004053F1" w:rsidRPr="00045521" w:rsidRDefault="004053F1" w:rsidP="004053F1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4053F1" w:rsidRPr="00221E1D" w14:paraId="62AFBB0D" w14:textId="77777777" w:rsidTr="00006D2F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EE00779" w14:textId="77777777" w:rsidR="004053F1" w:rsidRPr="00221E1D" w:rsidRDefault="004053F1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38B9375" w14:textId="77777777" w:rsidR="004053F1" w:rsidRPr="00221E1D" w:rsidRDefault="004053F1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CA4DBED" w14:textId="77777777" w:rsidR="004053F1" w:rsidRPr="00221E1D" w:rsidRDefault="004053F1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B95E691" w14:textId="77777777" w:rsidR="004053F1" w:rsidRPr="00221E1D" w:rsidRDefault="004053F1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0BB2FDA" w14:textId="77777777" w:rsidR="004053F1" w:rsidRPr="00221E1D" w:rsidRDefault="004053F1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8279C9B" w14:textId="77777777" w:rsidR="004053F1" w:rsidRPr="00221E1D" w:rsidRDefault="004053F1" w:rsidP="008F55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4053F1" w:rsidRPr="00221E1D" w14:paraId="677CBBC0" w14:textId="77777777" w:rsidTr="00006D2F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A7CC46" w14:textId="77777777" w:rsidR="004053F1" w:rsidRPr="00221E1D" w:rsidRDefault="004053F1" w:rsidP="00006D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45825" w14:textId="77777777" w:rsidR="004053F1" w:rsidRPr="00221E1D" w:rsidRDefault="004053F1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5E8E" w14:textId="77777777" w:rsidR="004053F1" w:rsidRPr="00221E1D" w:rsidRDefault="004053F1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642A1" w14:textId="77777777" w:rsidR="004053F1" w:rsidRPr="00221E1D" w:rsidRDefault="004053F1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6FA8C" w14:textId="77777777" w:rsidR="004053F1" w:rsidRPr="00221E1D" w:rsidRDefault="004053F1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6A175" w14:textId="77777777" w:rsidR="004053F1" w:rsidRPr="00221E1D" w:rsidRDefault="004053F1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8D11706" w14:textId="69B9C56A" w:rsidR="004053F1" w:rsidRDefault="004053F1" w:rsidP="00221E1D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p w14:paraId="2714DF9C" w14:textId="77777777" w:rsidR="00B54F99" w:rsidRDefault="00B54F99" w:rsidP="00BB7BDC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p w14:paraId="1BEBD8EB" w14:textId="77777777" w:rsidR="00B54F99" w:rsidRPr="0011029B" w:rsidRDefault="00B54F99" w:rsidP="00B54F99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>#include &lt;</w:t>
      </w:r>
      <w:proofErr w:type="spellStart"/>
      <w:r w:rsidRPr="0011029B">
        <w:rPr>
          <w:rFonts w:ascii="Courier" w:hAnsi="Courier" w:cs="Arial"/>
          <w:sz w:val="20"/>
          <w:szCs w:val="20"/>
        </w:rPr>
        <w:t>stdio.h</w:t>
      </w:r>
      <w:proofErr w:type="spellEnd"/>
      <w:r w:rsidRPr="0011029B">
        <w:rPr>
          <w:rFonts w:ascii="Courier" w:hAnsi="Courier" w:cs="Arial"/>
          <w:sz w:val="20"/>
          <w:szCs w:val="20"/>
        </w:rPr>
        <w:t>&gt;</w:t>
      </w:r>
    </w:p>
    <w:p w14:paraId="41ED725B" w14:textId="77777777" w:rsidR="00B54F99" w:rsidRPr="0011029B" w:rsidRDefault="00B54F99" w:rsidP="00B54F99">
      <w:pPr>
        <w:pStyle w:val="PargrafodaLista"/>
        <w:ind w:left="360"/>
        <w:rPr>
          <w:rFonts w:ascii="Courier" w:hAnsi="Courier" w:cs="Arial"/>
          <w:sz w:val="20"/>
          <w:szCs w:val="20"/>
        </w:rPr>
      </w:pPr>
    </w:p>
    <w:p w14:paraId="4D48F5BC" w14:textId="77777777" w:rsidR="00B54F99" w:rsidRPr="0011029B" w:rsidRDefault="00B54F99" w:rsidP="00B54F99">
      <w:pPr>
        <w:pStyle w:val="PargrafodaLista"/>
        <w:ind w:left="360"/>
        <w:rPr>
          <w:rFonts w:ascii="Courier" w:hAnsi="Courier" w:cs="Arial"/>
          <w:sz w:val="20"/>
          <w:szCs w:val="20"/>
        </w:rPr>
      </w:pPr>
      <w:proofErr w:type="spellStart"/>
      <w:r w:rsidRPr="0011029B">
        <w:rPr>
          <w:rFonts w:ascii="Courier" w:hAnsi="Courier" w:cs="Arial"/>
          <w:sz w:val="20"/>
          <w:szCs w:val="20"/>
        </w:rPr>
        <w:t>int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</w:t>
      </w:r>
      <w:proofErr w:type="spellStart"/>
      <w:r w:rsidRPr="0011029B">
        <w:rPr>
          <w:rFonts w:ascii="Courier" w:hAnsi="Courier" w:cs="Arial"/>
          <w:sz w:val="20"/>
          <w:szCs w:val="20"/>
        </w:rPr>
        <w:t>main</w:t>
      </w:r>
      <w:proofErr w:type="spellEnd"/>
      <w:r w:rsidRPr="0011029B">
        <w:rPr>
          <w:rFonts w:ascii="Courier" w:hAnsi="Courier" w:cs="Arial"/>
          <w:sz w:val="20"/>
          <w:szCs w:val="20"/>
        </w:rPr>
        <w:t>()</w:t>
      </w:r>
    </w:p>
    <w:p w14:paraId="0307FDA0" w14:textId="77777777" w:rsidR="00B54F99" w:rsidRPr="0011029B" w:rsidRDefault="00B54F99" w:rsidP="00B54F99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>{</w:t>
      </w:r>
    </w:p>
    <w:p w14:paraId="64998BCF" w14:textId="77777777" w:rsidR="00B54F99" w:rsidRPr="0011029B" w:rsidRDefault="00B54F99" w:rsidP="00B54F99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  <w:proofErr w:type="spellStart"/>
      <w:r w:rsidRPr="0011029B">
        <w:rPr>
          <w:rFonts w:ascii="Courier" w:hAnsi="Courier" w:cs="Arial"/>
          <w:sz w:val="20"/>
          <w:szCs w:val="20"/>
        </w:rPr>
        <w:t>int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</w:t>
      </w:r>
      <w:proofErr w:type="spellStart"/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" w:hAnsi="Courier" w:cs="Arial"/>
          <w:sz w:val="20"/>
          <w:szCs w:val="20"/>
        </w:rPr>
        <w:t>, x;</w:t>
      </w:r>
    </w:p>
    <w:p w14:paraId="7195763D" w14:textId="77777777" w:rsidR="00B54F99" w:rsidRPr="0011029B" w:rsidRDefault="00B54F99" w:rsidP="00B54F99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</w:p>
    <w:p w14:paraId="0DE6048A" w14:textId="77777777" w:rsidR="00B54F99" w:rsidRPr="0011029B" w:rsidRDefault="00B54F99" w:rsidP="00B54F99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  <w:proofErr w:type="spellStart"/>
      <w:r w:rsidRPr="0011029B">
        <w:rPr>
          <w:rFonts w:ascii="Courier" w:hAnsi="Courier" w:cs="Arial"/>
          <w:sz w:val="20"/>
          <w:szCs w:val="20"/>
        </w:rPr>
        <w:t>printf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("Digite um </w:t>
      </w:r>
      <w:proofErr w:type="spellStart"/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" w:hAnsi="Courier" w:cs="Arial"/>
          <w:sz w:val="20"/>
          <w:szCs w:val="20"/>
        </w:rPr>
        <w:t>: ");</w:t>
      </w:r>
    </w:p>
    <w:p w14:paraId="4C48D7B5" w14:textId="77777777" w:rsidR="00B54F99" w:rsidRPr="0011029B" w:rsidRDefault="00B54F99" w:rsidP="00B54F99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  <w:proofErr w:type="spellStart"/>
      <w:r w:rsidRPr="0011029B">
        <w:rPr>
          <w:rFonts w:ascii="Courier" w:hAnsi="Courier" w:cs="Arial"/>
          <w:sz w:val="20"/>
          <w:szCs w:val="20"/>
        </w:rPr>
        <w:t>scanf</w:t>
      </w:r>
      <w:proofErr w:type="spellEnd"/>
      <w:r w:rsidRPr="0011029B">
        <w:rPr>
          <w:rFonts w:ascii="Courier" w:hAnsi="Courier" w:cs="Arial"/>
          <w:sz w:val="20"/>
          <w:szCs w:val="20"/>
        </w:rPr>
        <w:t>("%d", &amp;</w:t>
      </w:r>
      <w:proofErr w:type="spellStart"/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" w:hAnsi="Courier" w:cs="Arial"/>
          <w:sz w:val="20"/>
          <w:szCs w:val="20"/>
        </w:rPr>
        <w:t xml:space="preserve">); </w:t>
      </w:r>
    </w:p>
    <w:p w14:paraId="21880FBA" w14:textId="77777777" w:rsidR="00B54F99" w:rsidRPr="0011029B" w:rsidRDefault="00B54F99" w:rsidP="00B54F99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</w:p>
    <w:p w14:paraId="7BD0054B" w14:textId="77777777" w:rsidR="00B54F99" w:rsidRPr="0011029B" w:rsidRDefault="00B54F99" w:rsidP="00B54F99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  <w:proofErr w:type="spellStart"/>
      <w:r w:rsidRPr="0011029B">
        <w:rPr>
          <w:rFonts w:ascii="Courier" w:hAnsi="Courier" w:cs="Arial"/>
          <w:sz w:val="20"/>
          <w:szCs w:val="20"/>
        </w:rPr>
        <w:t>if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(</w:t>
      </w:r>
      <w:proofErr w:type="spellStart"/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" w:hAnsi="Courier" w:cs="Arial"/>
          <w:sz w:val="20"/>
          <w:szCs w:val="20"/>
        </w:rPr>
        <w:t xml:space="preserve"> &lt; 0)</w:t>
      </w:r>
    </w:p>
    <w:p w14:paraId="76680D52" w14:textId="77777777" w:rsidR="00B54F99" w:rsidRPr="0011029B" w:rsidRDefault="00B54F99" w:rsidP="00B54F99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    </w:t>
      </w:r>
      <w:proofErr w:type="spellStart"/>
      <w:r w:rsidRPr="0011029B">
        <w:rPr>
          <w:rFonts w:ascii="Courier" w:hAnsi="Courier" w:cs="Arial"/>
          <w:sz w:val="20"/>
          <w:szCs w:val="20"/>
        </w:rPr>
        <w:t>printf</w:t>
      </w:r>
      <w:proofErr w:type="spellEnd"/>
      <w:r w:rsidRPr="0011029B">
        <w:rPr>
          <w:rFonts w:ascii="Courier" w:hAnsi="Courier" w:cs="Arial"/>
          <w:sz w:val="20"/>
          <w:szCs w:val="20"/>
        </w:rPr>
        <w:t>("\</w:t>
      </w:r>
      <w:proofErr w:type="spellStart"/>
      <w:r w:rsidRPr="0011029B">
        <w:rPr>
          <w:rFonts w:ascii="Courier" w:hAnsi="Courier" w:cs="Arial"/>
          <w:sz w:val="20"/>
          <w:szCs w:val="20"/>
        </w:rPr>
        <w:t>nO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número digitado é negativo");</w:t>
      </w:r>
    </w:p>
    <w:p w14:paraId="30DF97E2" w14:textId="7B54D3BE" w:rsidR="00B54F99" w:rsidRPr="0011029B" w:rsidRDefault="00B54F99" w:rsidP="00B54F99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 </w:t>
      </w:r>
    </w:p>
    <w:p w14:paraId="0CD288AE" w14:textId="77777777" w:rsidR="00B54F99" w:rsidRPr="0011029B" w:rsidRDefault="00B54F99" w:rsidP="00B54F99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  <w:proofErr w:type="spellStart"/>
      <w:r w:rsidRPr="0011029B">
        <w:rPr>
          <w:rFonts w:ascii="Courier" w:hAnsi="Courier" w:cs="Arial"/>
          <w:sz w:val="20"/>
          <w:szCs w:val="20"/>
        </w:rPr>
        <w:t>return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0;</w:t>
      </w:r>
    </w:p>
    <w:p w14:paraId="4D25C7B7" w14:textId="03D22AF2" w:rsidR="00B54F99" w:rsidRPr="0011029B" w:rsidRDefault="00B54F99" w:rsidP="00B54F99">
      <w:pPr>
        <w:pStyle w:val="PargrafodaLista"/>
        <w:spacing w:after="0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>}</w:t>
      </w:r>
    </w:p>
    <w:p w14:paraId="632B8307" w14:textId="77777777" w:rsidR="00B54F99" w:rsidRDefault="00B54F99" w:rsidP="00BB7BDC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p w14:paraId="3BEA4AB8" w14:textId="77777777" w:rsidR="00B54F99" w:rsidRDefault="00B54F99" w:rsidP="00BB7BDC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p w14:paraId="1668FEE9" w14:textId="77777777" w:rsidR="00221E1D" w:rsidRPr="008F55D9" w:rsidRDefault="00221E1D" w:rsidP="00221E1D">
      <w:pPr>
        <w:pStyle w:val="PargrafodaLista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8F55D9">
        <w:rPr>
          <w:rFonts w:ascii="Arial" w:hAnsi="Arial" w:cs="Arial"/>
          <w:b/>
          <w:bCs/>
          <w:sz w:val="24"/>
          <w:szCs w:val="24"/>
          <w:u w:val="single"/>
        </w:rPr>
        <w:t>Estrutura Condicional Composta</w:t>
      </w:r>
    </w:p>
    <w:p w14:paraId="5507F654" w14:textId="498A0A7C" w:rsidR="00221E1D" w:rsidRPr="008F55D9" w:rsidRDefault="008F55D9" w:rsidP="008F55D9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  <w:r w:rsidRPr="00221E1D">
        <w:rPr>
          <w:rFonts w:ascii="Arial" w:hAnsi="Arial" w:cs="Arial"/>
          <w:sz w:val="24"/>
          <w:szCs w:val="24"/>
        </w:rPr>
        <w:t xml:space="preserve">Faça um algoritmo </w:t>
      </w:r>
      <w:r w:rsidR="00221E1D" w:rsidRPr="00CA1840">
        <w:rPr>
          <w:rFonts w:ascii="Arial" w:hAnsi="Arial" w:cs="Arial"/>
          <w:sz w:val="24"/>
          <w:szCs w:val="24"/>
        </w:rPr>
        <w:t>que determine (imprima) se um dado número N inteiro (recebido através do teclado) é PAR ou ÍMPAR.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8F55D9" w:rsidRPr="00221E1D" w14:paraId="7D899FDC" w14:textId="77777777" w:rsidTr="00006D2F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48F2B33" w14:textId="77777777" w:rsidR="008F55D9" w:rsidRPr="00221E1D" w:rsidRDefault="008F55D9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37901CA" w14:textId="77777777" w:rsidR="008F55D9" w:rsidRPr="00221E1D" w:rsidRDefault="008F55D9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446A06B" w14:textId="77777777" w:rsidR="008F55D9" w:rsidRPr="00221E1D" w:rsidRDefault="008F55D9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484CA11" w14:textId="77777777" w:rsidR="008F55D9" w:rsidRPr="00221E1D" w:rsidRDefault="008F55D9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548B390" w14:textId="77777777" w:rsidR="008F55D9" w:rsidRPr="00221E1D" w:rsidRDefault="008F55D9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11D566F" w14:textId="77777777" w:rsidR="008F55D9" w:rsidRPr="00221E1D" w:rsidRDefault="008F55D9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8F55D9" w:rsidRPr="00221E1D" w14:paraId="539793BF" w14:textId="77777777" w:rsidTr="00006D2F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C6BC53" w14:textId="77777777" w:rsidR="008F55D9" w:rsidRPr="00221E1D" w:rsidRDefault="008F55D9" w:rsidP="00006D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38A4E" w14:textId="77777777" w:rsidR="008F55D9" w:rsidRPr="00221E1D" w:rsidRDefault="008F55D9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D971F" w14:textId="77777777" w:rsidR="008F55D9" w:rsidRPr="00221E1D" w:rsidRDefault="008F55D9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B505D" w14:textId="77777777" w:rsidR="008F55D9" w:rsidRPr="00221E1D" w:rsidRDefault="008F55D9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6B9EE" w14:textId="77777777" w:rsidR="008F55D9" w:rsidRPr="00221E1D" w:rsidRDefault="008F55D9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7B780" w14:textId="77777777" w:rsidR="008F55D9" w:rsidRPr="00221E1D" w:rsidRDefault="008F55D9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D81CB82" w14:textId="6EDEFF02" w:rsidR="00221E1D" w:rsidRDefault="00221E1D" w:rsidP="00221E1D">
      <w:pPr>
        <w:rPr>
          <w:rFonts w:ascii="Arial" w:hAnsi="Arial" w:cs="Arial"/>
        </w:rPr>
      </w:pPr>
    </w:p>
    <w:p w14:paraId="082A272E" w14:textId="77777777" w:rsidR="00BB7BDC" w:rsidRDefault="00BB7BDC" w:rsidP="00BB7BDC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p w14:paraId="542DBB65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lastRenderedPageBreak/>
        <w:t>#include &lt;</w:t>
      </w:r>
      <w:proofErr w:type="spellStart"/>
      <w:r w:rsidRPr="0011029B">
        <w:rPr>
          <w:rFonts w:ascii="Courier" w:hAnsi="Courier" w:cs="Arial"/>
          <w:sz w:val="20"/>
          <w:szCs w:val="20"/>
        </w:rPr>
        <w:t>stdio.h</w:t>
      </w:r>
      <w:proofErr w:type="spellEnd"/>
      <w:r w:rsidRPr="0011029B">
        <w:rPr>
          <w:rFonts w:ascii="Courier" w:hAnsi="Courier" w:cs="Arial"/>
          <w:sz w:val="20"/>
          <w:szCs w:val="20"/>
        </w:rPr>
        <w:t>&gt;</w:t>
      </w:r>
    </w:p>
    <w:p w14:paraId="797AE78E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</w:p>
    <w:p w14:paraId="7B1238EE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proofErr w:type="spellStart"/>
      <w:r w:rsidRPr="0011029B">
        <w:rPr>
          <w:rFonts w:ascii="Courier" w:hAnsi="Courier" w:cs="Arial"/>
          <w:sz w:val="20"/>
          <w:szCs w:val="20"/>
        </w:rPr>
        <w:t>int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</w:t>
      </w:r>
      <w:proofErr w:type="spellStart"/>
      <w:r w:rsidRPr="0011029B">
        <w:rPr>
          <w:rFonts w:ascii="Courier" w:hAnsi="Courier" w:cs="Arial"/>
          <w:sz w:val="20"/>
          <w:szCs w:val="20"/>
        </w:rPr>
        <w:t>main</w:t>
      </w:r>
      <w:proofErr w:type="spellEnd"/>
      <w:r w:rsidRPr="0011029B">
        <w:rPr>
          <w:rFonts w:ascii="Courier" w:hAnsi="Courier" w:cs="Arial"/>
          <w:sz w:val="20"/>
          <w:szCs w:val="20"/>
        </w:rPr>
        <w:t>()</w:t>
      </w:r>
    </w:p>
    <w:p w14:paraId="051EF687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>{</w:t>
      </w:r>
    </w:p>
    <w:p w14:paraId="0FE45A75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  <w:proofErr w:type="spellStart"/>
      <w:r w:rsidRPr="0011029B">
        <w:rPr>
          <w:rFonts w:ascii="Courier" w:hAnsi="Courier" w:cs="Arial"/>
          <w:sz w:val="20"/>
          <w:szCs w:val="20"/>
        </w:rPr>
        <w:t>int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</w:t>
      </w:r>
      <w:proofErr w:type="spellStart"/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" w:hAnsi="Courier" w:cs="Arial"/>
          <w:sz w:val="20"/>
          <w:szCs w:val="20"/>
        </w:rPr>
        <w:t>, x;</w:t>
      </w:r>
    </w:p>
    <w:p w14:paraId="466F03EF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</w:p>
    <w:p w14:paraId="2BF6C1F7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  <w:proofErr w:type="spellStart"/>
      <w:r w:rsidRPr="0011029B">
        <w:rPr>
          <w:rFonts w:ascii="Courier" w:hAnsi="Courier" w:cs="Arial"/>
          <w:sz w:val="20"/>
          <w:szCs w:val="20"/>
        </w:rPr>
        <w:t>printf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("Digite um </w:t>
      </w:r>
      <w:proofErr w:type="spellStart"/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" w:hAnsi="Courier" w:cs="Arial"/>
          <w:sz w:val="20"/>
          <w:szCs w:val="20"/>
        </w:rPr>
        <w:t xml:space="preserve"> inteiro maior que zero: ");</w:t>
      </w:r>
    </w:p>
    <w:p w14:paraId="347BE7EA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  <w:proofErr w:type="spellStart"/>
      <w:r w:rsidRPr="0011029B">
        <w:rPr>
          <w:rFonts w:ascii="Courier" w:hAnsi="Courier" w:cs="Arial"/>
          <w:sz w:val="20"/>
          <w:szCs w:val="20"/>
        </w:rPr>
        <w:t>scanf</w:t>
      </w:r>
      <w:proofErr w:type="spellEnd"/>
      <w:r w:rsidRPr="0011029B">
        <w:rPr>
          <w:rFonts w:ascii="Courier" w:hAnsi="Courier" w:cs="Arial"/>
          <w:sz w:val="20"/>
          <w:szCs w:val="20"/>
        </w:rPr>
        <w:t>("%d", &amp;</w:t>
      </w:r>
      <w:proofErr w:type="spellStart"/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" w:hAnsi="Courier" w:cs="Arial"/>
          <w:sz w:val="20"/>
          <w:szCs w:val="20"/>
        </w:rPr>
        <w:t xml:space="preserve">); </w:t>
      </w:r>
    </w:p>
    <w:p w14:paraId="107CC4EB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</w:p>
    <w:p w14:paraId="1D9B14BC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x= (</w:t>
      </w:r>
      <w:proofErr w:type="spellStart"/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" w:hAnsi="Courier" w:cs="Arial"/>
          <w:sz w:val="20"/>
          <w:szCs w:val="20"/>
        </w:rPr>
        <w:t xml:space="preserve"> % 2);</w:t>
      </w:r>
    </w:p>
    <w:p w14:paraId="61772DF6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</w:p>
    <w:p w14:paraId="342B2304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  <w:proofErr w:type="spellStart"/>
      <w:r w:rsidRPr="0011029B">
        <w:rPr>
          <w:rFonts w:ascii="Courier" w:hAnsi="Courier" w:cs="Arial"/>
          <w:sz w:val="20"/>
          <w:szCs w:val="20"/>
        </w:rPr>
        <w:t>if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(</w:t>
      </w:r>
      <w:proofErr w:type="spellStart"/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" w:hAnsi="Courier" w:cs="Arial"/>
          <w:sz w:val="20"/>
          <w:szCs w:val="20"/>
        </w:rPr>
        <w:t xml:space="preserve"> == 0)</w:t>
      </w:r>
    </w:p>
    <w:p w14:paraId="75EB1276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    </w:t>
      </w:r>
      <w:proofErr w:type="spellStart"/>
      <w:r w:rsidRPr="0011029B">
        <w:rPr>
          <w:rFonts w:ascii="Courier" w:hAnsi="Courier" w:cs="Arial"/>
          <w:sz w:val="20"/>
          <w:szCs w:val="20"/>
        </w:rPr>
        <w:t>printf</w:t>
      </w:r>
      <w:proofErr w:type="spellEnd"/>
      <w:r w:rsidRPr="0011029B">
        <w:rPr>
          <w:rFonts w:ascii="Courier" w:hAnsi="Courier" w:cs="Arial"/>
          <w:sz w:val="20"/>
          <w:szCs w:val="20"/>
        </w:rPr>
        <w:t>("\</w:t>
      </w:r>
      <w:proofErr w:type="spellStart"/>
      <w:r w:rsidRPr="0011029B">
        <w:rPr>
          <w:rFonts w:ascii="Courier" w:hAnsi="Courier" w:cs="Arial"/>
          <w:sz w:val="20"/>
          <w:szCs w:val="20"/>
        </w:rPr>
        <w:t>nO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número %d é par", </w:t>
      </w:r>
      <w:proofErr w:type="spellStart"/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" w:hAnsi="Courier" w:cs="Arial"/>
          <w:sz w:val="20"/>
          <w:szCs w:val="20"/>
        </w:rPr>
        <w:t>);</w:t>
      </w:r>
    </w:p>
    <w:p w14:paraId="56303A0B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</w:t>
      </w:r>
      <w:proofErr w:type="spellStart"/>
      <w:r w:rsidRPr="0011029B">
        <w:rPr>
          <w:rFonts w:ascii="Courier" w:hAnsi="Courier" w:cs="Arial"/>
          <w:sz w:val="20"/>
          <w:szCs w:val="20"/>
        </w:rPr>
        <w:t>else</w:t>
      </w:r>
      <w:proofErr w:type="spellEnd"/>
    </w:p>
    <w:p w14:paraId="132F9788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    </w:t>
      </w:r>
      <w:proofErr w:type="spellStart"/>
      <w:r w:rsidRPr="0011029B">
        <w:rPr>
          <w:rFonts w:ascii="Courier" w:hAnsi="Courier" w:cs="Arial"/>
          <w:sz w:val="20"/>
          <w:szCs w:val="20"/>
        </w:rPr>
        <w:t>printf</w:t>
      </w:r>
      <w:proofErr w:type="spellEnd"/>
      <w:r w:rsidRPr="0011029B">
        <w:rPr>
          <w:rFonts w:ascii="Courier" w:hAnsi="Courier" w:cs="Arial"/>
          <w:sz w:val="20"/>
          <w:szCs w:val="20"/>
        </w:rPr>
        <w:t>("\</w:t>
      </w:r>
      <w:proofErr w:type="spellStart"/>
      <w:r w:rsidRPr="0011029B">
        <w:rPr>
          <w:rFonts w:ascii="Courier" w:hAnsi="Courier" w:cs="Arial"/>
          <w:sz w:val="20"/>
          <w:szCs w:val="20"/>
        </w:rPr>
        <w:t>nO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número %d é ímpar", </w:t>
      </w:r>
      <w:proofErr w:type="spellStart"/>
      <w:proofErr w:type="gramStart"/>
      <w:r w:rsidRPr="0011029B">
        <w:rPr>
          <w:rFonts w:ascii="Courier" w:hAnsi="Courier" w:cs="Arial"/>
          <w:sz w:val="20"/>
          <w:szCs w:val="20"/>
        </w:rPr>
        <w:t>numero</w:t>
      </w:r>
      <w:proofErr w:type="spellEnd"/>
      <w:proofErr w:type="gramEnd"/>
      <w:r w:rsidRPr="0011029B">
        <w:rPr>
          <w:rFonts w:ascii="Courier" w:hAnsi="Courier" w:cs="Arial"/>
          <w:sz w:val="20"/>
          <w:szCs w:val="20"/>
        </w:rPr>
        <w:t>);</w:t>
      </w:r>
    </w:p>
    <w:p w14:paraId="23D50696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</w:t>
      </w:r>
    </w:p>
    <w:p w14:paraId="3E6A7B97" w14:textId="77777777" w:rsidR="00BB7BDC" w:rsidRPr="0011029B" w:rsidRDefault="00BB7BDC" w:rsidP="00BB7BDC">
      <w:pPr>
        <w:pStyle w:val="PargrafodaLista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 xml:space="preserve">    </w:t>
      </w:r>
      <w:proofErr w:type="spellStart"/>
      <w:r w:rsidRPr="0011029B">
        <w:rPr>
          <w:rFonts w:ascii="Courier" w:hAnsi="Courier" w:cs="Arial"/>
          <w:sz w:val="20"/>
          <w:szCs w:val="20"/>
        </w:rPr>
        <w:t>return</w:t>
      </w:r>
      <w:proofErr w:type="spellEnd"/>
      <w:r w:rsidRPr="0011029B">
        <w:rPr>
          <w:rFonts w:ascii="Courier" w:hAnsi="Courier" w:cs="Arial"/>
          <w:sz w:val="20"/>
          <w:szCs w:val="20"/>
        </w:rPr>
        <w:t xml:space="preserve"> 0;</w:t>
      </w:r>
    </w:p>
    <w:p w14:paraId="33E9FAE6" w14:textId="77777777" w:rsidR="00B54F99" w:rsidRPr="0011029B" w:rsidRDefault="00B54F99" w:rsidP="00B54F99">
      <w:pPr>
        <w:pStyle w:val="PargrafodaLista"/>
        <w:spacing w:after="0"/>
        <w:ind w:left="360"/>
        <w:rPr>
          <w:rFonts w:ascii="Courier" w:hAnsi="Courier" w:cs="Arial"/>
          <w:sz w:val="20"/>
          <w:szCs w:val="20"/>
        </w:rPr>
      </w:pPr>
      <w:r w:rsidRPr="0011029B">
        <w:rPr>
          <w:rFonts w:ascii="Courier" w:hAnsi="Courier" w:cs="Arial"/>
          <w:sz w:val="20"/>
          <w:szCs w:val="20"/>
        </w:rPr>
        <w:t>}</w:t>
      </w:r>
    </w:p>
    <w:p w14:paraId="7BE9DED8" w14:textId="5616ECB1" w:rsidR="00617879" w:rsidRDefault="00617879" w:rsidP="00221E1D">
      <w:pPr>
        <w:rPr>
          <w:rFonts w:ascii="Arial" w:hAnsi="Arial" w:cs="Arial"/>
        </w:rPr>
      </w:pPr>
    </w:p>
    <w:p w14:paraId="4883359D" w14:textId="5659312D" w:rsidR="00617879" w:rsidRDefault="00617879" w:rsidP="00221E1D">
      <w:pPr>
        <w:rPr>
          <w:rFonts w:ascii="Arial" w:hAnsi="Arial" w:cs="Arial"/>
        </w:rPr>
      </w:pPr>
    </w:p>
    <w:p w14:paraId="36C06AE2" w14:textId="14773685" w:rsidR="00D75AF7" w:rsidRPr="00D75AF7" w:rsidRDefault="00D75AF7" w:rsidP="00221E1D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75AF7">
        <w:rPr>
          <w:rFonts w:ascii="Arial" w:hAnsi="Arial" w:cs="Arial"/>
          <w:b/>
          <w:bCs/>
          <w:sz w:val="28"/>
          <w:szCs w:val="28"/>
          <w:u w:val="single"/>
        </w:rPr>
        <w:t>Aula 12/08/2021</w:t>
      </w:r>
    </w:p>
    <w:p w14:paraId="38ECDBF7" w14:textId="4585F079" w:rsidR="00617879" w:rsidRDefault="00617879" w:rsidP="00221E1D">
      <w:pPr>
        <w:rPr>
          <w:rFonts w:ascii="Arial" w:hAnsi="Arial" w:cs="Arial"/>
        </w:rPr>
      </w:pPr>
    </w:p>
    <w:p w14:paraId="0CDA375D" w14:textId="77777777" w:rsidR="00637407" w:rsidRPr="00637407" w:rsidRDefault="00637407" w:rsidP="00637407">
      <w:pPr>
        <w:pStyle w:val="PargrafodaLista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8F55D9">
        <w:rPr>
          <w:rFonts w:ascii="Arial" w:hAnsi="Arial" w:cs="Arial"/>
          <w:b/>
          <w:bCs/>
          <w:sz w:val="24"/>
          <w:szCs w:val="24"/>
          <w:u w:val="single"/>
        </w:rPr>
        <w:t>Estrutura Condicional Composta</w:t>
      </w:r>
      <w:r w:rsidRPr="00637407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6A12DE09" w14:textId="22F997BE" w:rsidR="00A032A0" w:rsidRPr="00637407" w:rsidRDefault="00A032A0" w:rsidP="00637407">
      <w:pPr>
        <w:pStyle w:val="PargrafodaLista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637407">
        <w:rPr>
          <w:rFonts w:ascii="Arial" w:hAnsi="Arial" w:cs="Arial"/>
          <w:sz w:val="24"/>
          <w:szCs w:val="24"/>
        </w:rPr>
        <w:t xml:space="preserve">Dado três valores, A, B e C, construa um programa para verificar se estes valores podem ser valores dos lados de um triângulo. </w:t>
      </w:r>
      <w:r w:rsidRPr="008C1311">
        <w:rPr>
          <w:rFonts w:ascii="Arial" w:hAnsi="Arial" w:cs="Arial"/>
          <w:sz w:val="24"/>
          <w:szCs w:val="24"/>
          <w:highlight w:val="yellow"/>
        </w:rPr>
        <w:t xml:space="preserve">Regra: (A+B &gt; C) </w:t>
      </w:r>
      <w:r w:rsidRPr="00A334A8">
        <w:rPr>
          <w:rFonts w:ascii="Arial" w:hAnsi="Arial" w:cs="Arial"/>
          <w:sz w:val="24"/>
          <w:szCs w:val="24"/>
          <w:highlight w:val="green"/>
        </w:rPr>
        <w:t>e</w:t>
      </w:r>
      <w:r w:rsidRPr="008C1311">
        <w:rPr>
          <w:rFonts w:ascii="Arial" w:hAnsi="Arial" w:cs="Arial"/>
          <w:sz w:val="24"/>
          <w:szCs w:val="24"/>
          <w:highlight w:val="yellow"/>
        </w:rPr>
        <w:t xml:space="preserve"> (A+C &gt; B) </w:t>
      </w:r>
      <w:r w:rsidRPr="00A334A8">
        <w:rPr>
          <w:rFonts w:ascii="Arial" w:hAnsi="Arial" w:cs="Arial"/>
          <w:sz w:val="24"/>
          <w:szCs w:val="24"/>
          <w:highlight w:val="green"/>
        </w:rPr>
        <w:t>e</w:t>
      </w:r>
      <w:r w:rsidRPr="008C1311">
        <w:rPr>
          <w:rFonts w:ascii="Arial" w:hAnsi="Arial" w:cs="Arial"/>
          <w:sz w:val="24"/>
          <w:szCs w:val="24"/>
          <w:highlight w:val="yellow"/>
        </w:rPr>
        <w:t xml:space="preserve"> (B+C &gt; A)</w:t>
      </w:r>
      <w:r w:rsidR="00637407">
        <w:rPr>
          <w:rFonts w:ascii="Arial" w:hAnsi="Arial" w:cs="Arial"/>
          <w:sz w:val="24"/>
          <w:szCs w:val="24"/>
        </w:rPr>
        <w:t>.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637407" w:rsidRPr="00221E1D" w14:paraId="4AD87ADA" w14:textId="77777777" w:rsidTr="00C6501F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55EDB4E" w14:textId="77777777" w:rsidR="00637407" w:rsidRPr="00221E1D" w:rsidRDefault="0063740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31025D7" w14:textId="77777777" w:rsidR="00637407" w:rsidRPr="00221E1D" w:rsidRDefault="0063740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D886F2B" w14:textId="77777777" w:rsidR="00637407" w:rsidRPr="00221E1D" w:rsidRDefault="0063740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61D71BA" w14:textId="77777777" w:rsidR="00637407" w:rsidRPr="00221E1D" w:rsidRDefault="0063740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2A0D3BE" w14:textId="77777777" w:rsidR="00637407" w:rsidRPr="00221E1D" w:rsidRDefault="0063740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EE824CC" w14:textId="77777777" w:rsidR="00637407" w:rsidRPr="00221E1D" w:rsidRDefault="0063740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637407" w:rsidRPr="00221E1D" w14:paraId="482591F1" w14:textId="77777777" w:rsidTr="00C6501F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DE7BE" w14:textId="77777777" w:rsidR="00637407" w:rsidRPr="00221E1D" w:rsidRDefault="00637407" w:rsidP="00C650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0491A" w14:textId="77777777" w:rsidR="00637407" w:rsidRPr="00221E1D" w:rsidRDefault="0063740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145A1" w14:textId="77777777" w:rsidR="00637407" w:rsidRPr="00221E1D" w:rsidRDefault="0063740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933DD" w14:textId="77777777" w:rsidR="00637407" w:rsidRPr="00221E1D" w:rsidRDefault="0063740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7813A" w14:textId="77777777" w:rsidR="00637407" w:rsidRPr="00221E1D" w:rsidRDefault="0063740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53CAD" w14:textId="77777777" w:rsidR="00637407" w:rsidRPr="00221E1D" w:rsidRDefault="0063740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37407" w:rsidRPr="00221E1D" w14:paraId="108F3409" w14:textId="77777777" w:rsidTr="00C6501F">
        <w:trPr>
          <w:trHeight w:val="288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5C93E7" w14:textId="77777777" w:rsidR="00637407" w:rsidRPr="00221E1D" w:rsidRDefault="00637407" w:rsidP="00C650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2FE73" w14:textId="77777777" w:rsidR="00637407" w:rsidRPr="00221E1D" w:rsidRDefault="0063740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87371" w14:textId="77777777" w:rsidR="00637407" w:rsidRPr="00221E1D" w:rsidRDefault="0063740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A4F3" w14:textId="77777777" w:rsidR="00637407" w:rsidRPr="00221E1D" w:rsidRDefault="0063740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1AB29" w14:textId="77777777" w:rsidR="00637407" w:rsidRPr="00221E1D" w:rsidRDefault="0063740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0162B" w14:textId="77777777" w:rsidR="00637407" w:rsidRPr="00221E1D" w:rsidRDefault="0063740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E6E94EC" w14:textId="46ACDD43" w:rsidR="00A032A0" w:rsidRDefault="00D014E5" w:rsidP="00637407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  <w:r w:rsidRPr="00A334A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899B1A4" wp14:editId="559B2C5A">
            <wp:simplePos x="0" y="0"/>
            <wp:positionH relativeFrom="column">
              <wp:posOffset>3380740</wp:posOffset>
            </wp:positionH>
            <wp:positionV relativeFrom="paragraph">
              <wp:posOffset>203200</wp:posOffset>
            </wp:positionV>
            <wp:extent cx="2552700" cy="1902460"/>
            <wp:effectExtent l="0" t="0" r="0" b="2540"/>
            <wp:wrapNone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31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32759" wp14:editId="38047715">
                <wp:simplePos x="0" y="0"/>
                <wp:positionH relativeFrom="column">
                  <wp:posOffset>400050</wp:posOffset>
                </wp:positionH>
                <wp:positionV relativeFrom="paragraph">
                  <wp:posOffset>163830</wp:posOffset>
                </wp:positionV>
                <wp:extent cx="695325" cy="504825"/>
                <wp:effectExtent l="0" t="0" r="28575" b="28575"/>
                <wp:wrapNone/>
                <wp:docPr id="4" name="Triângulo isósce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0A9F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4" o:spid="_x0000_s1026" type="#_x0000_t5" style="position:absolute;margin-left:31.5pt;margin-top:12.9pt;width:54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" fillcolor="#4f81bd [3204]" strokecolor="#243f60 [1604]" strokeweight="2pt"/>
            </w:pict>
          </mc:Fallback>
        </mc:AlternateContent>
      </w:r>
    </w:p>
    <w:p w14:paraId="388FBC76" w14:textId="1D2C4702" w:rsidR="008C1311" w:rsidRDefault="008C1311" w:rsidP="00637407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p w14:paraId="4E80F05C" w14:textId="02BE1ADE" w:rsidR="00A334A8" w:rsidRDefault="00A334A8" w:rsidP="00637407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p w14:paraId="4C8DA112" w14:textId="706917D6" w:rsidR="00A334A8" w:rsidRDefault="00A334A8" w:rsidP="00637407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p w14:paraId="0AC466F4" w14:textId="2BAE5C02" w:rsidR="00A334A8" w:rsidRDefault="00A334A8" w:rsidP="00637407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p w14:paraId="5B0C897F" w14:textId="38B2D87A" w:rsidR="00A334A8" w:rsidRDefault="00A334A8" w:rsidP="00637407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p w14:paraId="47E7F77F" w14:textId="29A06A30" w:rsidR="008C1311" w:rsidRDefault="008C1311" w:rsidP="00637407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p w14:paraId="0A166D49" w14:textId="196B45B1" w:rsidR="00D014E5" w:rsidRDefault="00D014E5" w:rsidP="00637407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p w14:paraId="435D454F" w14:textId="6C38AF67" w:rsidR="00D014E5" w:rsidRDefault="00D014E5" w:rsidP="00637407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p w14:paraId="55ADFC1A" w14:textId="0EAD4AB0" w:rsidR="00D014E5" w:rsidRDefault="00D014E5" w:rsidP="00637407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p w14:paraId="2917023A" w14:textId="77777777" w:rsidR="00D014E5" w:rsidRDefault="00D014E5" w:rsidP="00637407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p w14:paraId="5D0AA441" w14:textId="3F6C3B43" w:rsidR="003A6EA3" w:rsidRDefault="003A6EA3">
      <w:pPr>
        <w:spacing w:after="200" w:line="276" w:lineRule="auto"/>
        <w:rPr>
          <w:rFonts w:ascii="Arial" w:eastAsiaTheme="minorHAnsi" w:hAnsi="Arial" w:cs="Arial"/>
          <w:lang w:eastAsia="en-US"/>
        </w:rPr>
      </w:pPr>
      <w:r>
        <w:rPr>
          <w:rFonts w:ascii="Arial" w:hAnsi="Arial" w:cs="Arial"/>
        </w:rPr>
        <w:br w:type="page"/>
      </w:r>
    </w:p>
    <w:p w14:paraId="362A5C9F" w14:textId="77777777" w:rsidR="00F50A49" w:rsidRPr="00637407" w:rsidRDefault="00F50A49" w:rsidP="00637407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p w14:paraId="71461162" w14:textId="77777777" w:rsidR="00637407" w:rsidRPr="00637407" w:rsidRDefault="00637407" w:rsidP="00637407">
      <w:pPr>
        <w:pStyle w:val="PargrafodaLista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8F55D9">
        <w:rPr>
          <w:rFonts w:ascii="Arial" w:hAnsi="Arial" w:cs="Arial"/>
          <w:b/>
          <w:bCs/>
          <w:sz w:val="24"/>
          <w:szCs w:val="24"/>
          <w:u w:val="single"/>
        </w:rPr>
        <w:t>Estrutura Condicional Composta</w:t>
      </w:r>
      <w:r w:rsidRPr="00637407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13406F2A" w14:textId="6BFEA406" w:rsidR="00A032A0" w:rsidRDefault="00A032A0" w:rsidP="00637407">
      <w:pPr>
        <w:pStyle w:val="PargrafodaLista"/>
        <w:spacing w:after="0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637407">
        <w:rPr>
          <w:rFonts w:ascii="Arial" w:hAnsi="Arial" w:cs="Arial"/>
          <w:sz w:val="24"/>
          <w:szCs w:val="24"/>
        </w:rPr>
        <w:t xml:space="preserve">Dado três valores, A, B e C, construa um programa para verificar se estes valores podem ser valores dos lados de um triângulo, </w:t>
      </w:r>
      <w:r w:rsidRPr="00637407">
        <w:rPr>
          <w:rFonts w:ascii="Arial" w:hAnsi="Arial" w:cs="Arial"/>
          <w:b/>
          <w:bCs/>
          <w:sz w:val="24"/>
          <w:szCs w:val="24"/>
        </w:rPr>
        <w:t>e se for, se é um triangulo escaleno, um triangulo equilátero ou um triangulo isósceles.</w:t>
      </w:r>
    </w:p>
    <w:p w14:paraId="22E76AF3" w14:textId="77777777" w:rsidR="0011029B" w:rsidRDefault="0011029B" w:rsidP="00637407">
      <w:pPr>
        <w:pStyle w:val="PargrafodaLista"/>
        <w:spacing w:after="0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CE65013" w14:textId="243DA564" w:rsidR="0011029B" w:rsidRPr="0011029B" w:rsidRDefault="0011029B" w:rsidP="00637407">
      <w:pPr>
        <w:pStyle w:val="PargrafodaLista"/>
        <w:spacing w:after="0"/>
        <w:ind w:left="360"/>
        <w:jc w:val="both"/>
        <w:rPr>
          <w:rFonts w:ascii="Arial" w:hAnsi="Arial" w:cs="Arial"/>
          <w:b/>
          <w:bCs/>
          <w:i/>
          <w:iCs/>
        </w:rPr>
      </w:pPr>
      <w:r w:rsidRPr="0011029B">
        <w:rPr>
          <w:rFonts w:ascii="Arial" w:hAnsi="Arial" w:cs="Arial"/>
          <w:b/>
          <w:bCs/>
          <w:i/>
          <w:iCs/>
        </w:rPr>
        <w:t>Dica:</w:t>
      </w:r>
    </w:p>
    <w:p w14:paraId="50A7E4CD" w14:textId="25D64529" w:rsidR="00637407" w:rsidRPr="0011029B" w:rsidRDefault="00637407" w:rsidP="00637407">
      <w:pPr>
        <w:pStyle w:val="PargrafodaLista"/>
        <w:spacing w:after="0"/>
        <w:ind w:left="360"/>
        <w:jc w:val="both"/>
        <w:rPr>
          <w:rFonts w:ascii="Arial" w:hAnsi="Arial" w:cs="Arial"/>
          <w:i/>
          <w:iCs/>
        </w:rPr>
      </w:pPr>
      <w:r w:rsidRPr="0011029B">
        <w:rPr>
          <w:rFonts w:ascii="Arial" w:hAnsi="Arial" w:cs="Arial"/>
          <w:i/>
          <w:iCs/>
        </w:rPr>
        <w:t>Equilátero (três lados iguais)</w:t>
      </w:r>
    </w:p>
    <w:p w14:paraId="2827F67C" w14:textId="540E356D" w:rsidR="00637407" w:rsidRPr="0011029B" w:rsidRDefault="00637407" w:rsidP="00637407">
      <w:pPr>
        <w:pStyle w:val="PargrafodaLista"/>
        <w:spacing w:after="0"/>
        <w:ind w:left="360"/>
        <w:jc w:val="both"/>
        <w:rPr>
          <w:rFonts w:ascii="Arial" w:hAnsi="Arial" w:cs="Arial"/>
          <w:i/>
          <w:iCs/>
        </w:rPr>
      </w:pPr>
      <w:r w:rsidRPr="0011029B">
        <w:rPr>
          <w:rFonts w:ascii="Arial" w:hAnsi="Arial" w:cs="Arial"/>
          <w:i/>
          <w:iCs/>
        </w:rPr>
        <w:t>Isósceles (dois lados iguais)</w:t>
      </w:r>
    </w:p>
    <w:p w14:paraId="19AE808F" w14:textId="411ADBC0" w:rsidR="00D75AF7" w:rsidRPr="00180B51" w:rsidRDefault="00637407" w:rsidP="00180B51">
      <w:pPr>
        <w:pStyle w:val="PargrafodaLista"/>
        <w:spacing w:after="0"/>
        <w:ind w:left="360"/>
        <w:jc w:val="both"/>
        <w:rPr>
          <w:rFonts w:ascii="Arial" w:hAnsi="Arial" w:cs="Arial"/>
          <w:i/>
          <w:iCs/>
        </w:rPr>
      </w:pPr>
      <w:r w:rsidRPr="0011029B">
        <w:rPr>
          <w:rFonts w:ascii="Arial" w:hAnsi="Arial" w:cs="Arial"/>
          <w:i/>
          <w:iCs/>
        </w:rPr>
        <w:t>Escaleno (não possui lados iguais)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D75AF7" w:rsidRPr="00221E1D" w14:paraId="4598DB95" w14:textId="77777777" w:rsidTr="00C6501F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686A146" w14:textId="77777777" w:rsidR="00D75AF7" w:rsidRPr="00221E1D" w:rsidRDefault="00D75AF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5E5E488" w14:textId="77777777" w:rsidR="00D75AF7" w:rsidRPr="00221E1D" w:rsidRDefault="00D75AF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F7CF0AC" w14:textId="77777777" w:rsidR="00D75AF7" w:rsidRPr="00221E1D" w:rsidRDefault="00D75AF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729EA53" w14:textId="77777777" w:rsidR="00D75AF7" w:rsidRPr="00221E1D" w:rsidRDefault="00D75AF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E0F44F2" w14:textId="77777777" w:rsidR="00D75AF7" w:rsidRPr="00221E1D" w:rsidRDefault="00D75AF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AD4ED1B" w14:textId="77777777" w:rsidR="00D75AF7" w:rsidRPr="00221E1D" w:rsidRDefault="00D75AF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D75AF7" w:rsidRPr="00221E1D" w14:paraId="766A2B02" w14:textId="77777777" w:rsidTr="00C6501F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CB481" w14:textId="77777777" w:rsidR="00D75AF7" w:rsidRPr="00221E1D" w:rsidRDefault="00D75AF7" w:rsidP="00C650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57662" w14:textId="77777777" w:rsidR="00D75AF7" w:rsidRPr="00221E1D" w:rsidRDefault="00D75AF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B45F2" w14:textId="77777777" w:rsidR="00D75AF7" w:rsidRPr="00221E1D" w:rsidRDefault="00D75AF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74589" w14:textId="77777777" w:rsidR="00D75AF7" w:rsidRPr="00221E1D" w:rsidRDefault="00D75AF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34C79" w14:textId="77777777" w:rsidR="00D75AF7" w:rsidRPr="00221E1D" w:rsidRDefault="00D75AF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97E2B" w14:textId="77777777" w:rsidR="00D75AF7" w:rsidRPr="00221E1D" w:rsidRDefault="00D75AF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75AF7" w:rsidRPr="00221E1D" w14:paraId="314E9FC5" w14:textId="77777777" w:rsidTr="00C6501F">
        <w:trPr>
          <w:trHeight w:val="288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00E170" w14:textId="77777777" w:rsidR="00D75AF7" w:rsidRPr="00221E1D" w:rsidRDefault="00D75AF7" w:rsidP="00C6501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6D50" w14:textId="77777777" w:rsidR="00D75AF7" w:rsidRPr="00221E1D" w:rsidRDefault="00D75AF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F77EB" w14:textId="77777777" w:rsidR="00D75AF7" w:rsidRPr="00221E1D" w:rsidRDefault="00D75AF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854C1" w14:textId="77777777" w:rsidR="00D75AF7" w:rsidRPr="00221E1D" w:rsidRDefault="00D75AF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8368C" w14:textId="77777777" w:rsidR="00D75AF7" w:rsidRPr="00221E1D" w:rsidRDefault="00D75AF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168CE" w14:textId="77777777" w:rsidR="00D75AF7" w:rsidRPr="00221E1D" w:rsidRDefault="00D75AF7" w:rsidP="00C6501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F088969" w14:textId="158C6E51" w:rsidR="00D75AF7" w:rsidRDefault="00D75AF7" w:rsidP="00D75AF7">
      <w:pPr>
        <w:rPr>
          <w:rFonts w:ascii="Arial" w:hAnsi="Arial" w:cs="Arial"/>
          <w:b/>
          <w:bCs/>
          <w:u w:val="single"/>
        </w:rPr>
      </w:pPr>
    </w:p>
    <w:p w14:paraId="67690FA5" w14:textId="7A7A2DA2" w:rsidR="00221E1D" w:rsidRDefault="00221E1D" w:rsidP="00221E1D">
      <w:pPr>
        <w:pStyle w:val="PargrafodaLista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713D14">
        <w:rPr>
          <w:rFonts w:ascii="Arial" w:hAnsi="Arial" w:cs="Arial"/>
          <w:b/>
          <w:bCs/>
          <w:sz w:val="24"/>
          <w:szCs w:val="24"/>
          <w:u w:val="single"/>
        </w:rPr>
        <w:t>Switch</w:t>
      </w:r>
    </w:p>
    <w:p w14:paraId="7BF6BDAF" w14:textId="3559F001" w:rsidR="00713D14" w:rsidRDefault="00713D14" w:rsidP="00180B51">
      <w:pPr>
        <w:pStyle w:val="PargrafodaLista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Construa um algoritmo utilizando o comando </w:t>
      </w:r>
      <w:r w:rsidRPr="00713D14">
        <w:rPr>
          <w:rFonts w:ascii="Arial" w:hAnsi="Arial" w:cs="Arial"/>
          <w:sz w:val="24"/>
          <w:szCs w:val="24"/>
        </w:rPr>
        <w:t>switch para escrever o nome do dígito lido</w:t>
      </w:r>
      <w:r w:rsidR="00D75AF7">
        <w:rPr>
          <w:rFonts w:ascii="Arial" w:hAnsi="Arial" w:cs="Arial"/>
          <w:sz w:val="24"/>
          <w:szCs w:val="24"/>
        </w:rPr>
        <w:t xml:space="preserve"> de zero a cinco. Caso o número seja menor que zero ou maior que cinco o algoritmo deverá escrever a mensagem “</w:t>
      </w:r>
      <w:r w:rsidR="00D75AF7" w:rsidRPr="00D75AF7">
        <w:rPr>
          <w:rFonts w:ascii="Arial" w:hAnsi="Arial" w:cs="Arial"/>
          <w:sz w:val="24"/>
          <w:szCs w:val="24"/>
        </w:rPr>
        <w:t>O número digitado é menor que zero ou maior que cinco.</w:t>
      </w:r>
      <w:r w:rsidR="00D75AF7">
        <w:rPr>
          <w:rFonts w:ascii="Arial" w:hAnsi="Arial" w:cs="Arial"/>
          <w:sz w:val="24"/>
          <w:szCs w:val="24"/>
        </w:rPr>
        <w:t>”.</w:t>
      </w:r>
    </w:p>
    <w:p w14:paraId="43D7E061" w14:textId="7D82872D" w:rsidR="00713D14" w:rsidRPr="00713D14" w:rsidRDefault="00713D14" w:rsidP="00713D14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  <w:r w:rsidRPr="00713D14">
        <w:rPr>
          <w:rFonts w:ascii="Arial" w:hAnsi="Arial" w:cs="Arial"/>
          <w:sz w:val="24"/>
          <w:szCs w:val="24"/>
        </w:rPr>
        <w:t>0 -&gt; “zero”</w:t>
      </w:r>
    </w:p>
    <w:p w14:paraId="4BC7C22E" w14:textId="1388C848" w:rsidR="00713D14" w:rsidRPr="00713D14" w:rsidRDefault="00713D14" w:rsidP="00713D14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  <w:r w:rsidRPr="00713D14">
        <w:rPr>
          <w:rFonts w:ascii="Arial" w:hAnsi="Arial" w:cs="Arial"/>
          <w:sz w:val="24"/>
          <w:szCs w:val="24"/>
        </w:rPr>
        <w:t>1 -&gt; “um”</w:t>
      </w:r>
    </w:p>
    <w:p w14:paraId="4971297D" w14:textId="44060128" w:rsidR="00713D14" w:rsidRDefault="00713D14" w:rsidP="00713D14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  <w:r w:rsidRPr="00713D14">
        <w:rPr>
          <w:rFonts w:ascii="Arial" w:hAnsi="Arial" w:cs="Arial"/>
          <w:sz w:val="24"/>
          <w:szCs w:val="24"/>
        </w:rPr>
        <w:t>etc.</w:t>
      </w:r>
    </w:p>
    <w:p w14:paraId="35673D8A" w14:textId="77777777" w:rsidR="00713D14" w:rsidRPr="00713D14" w:rsidRDefault="00713D14" w:rsidP="00713D14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713D14" w:rsidRPr="00221E1D" w14:paraId="7447995D" w14:textId="77777777" w:rsidTr="00006D2F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E91C589" w14:textId="77777777" w:rsidR="00713D14" w:rsidRPr="00221E1D" w:rsidRDefault="00713D14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953F1DC" w14:textId="77777777" w:rsidR="00713D14" w:rsidRPr="00221E1D" w:rsidRDefault="00713D14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4725DA4" w14:textId="77777777" w:rsidR="00713D14" w:rsidRPr="00221E1D" w:rsidRDefault="00713D14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27F1275" w14:textId="77777777" w:rsidR="00713D14" w:rsidRPr="00221E1D" w:rsidRDefault="00713D14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FF3B69E" w14:textId="77777777" w:rsidR="00713D14" w:rsidRPr="00221E1D" w:rsidRDefault="00713D14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3B1BA5F" w14:textId="77777777" w:rsidR="00713D14" w:rsidRPr="00221E1D" w:rsidRDefault="00713D14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713D14" w:rsidRPr="00221E1D" w14:paraId="677FDB21" w14:textId="77777777" w:rsidTr="00D75AF7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703B" w14:textId="77777777" w:rsidR="00713D14" w:rsidRPr="00221E1D" w:rsidRDefault="00713D14" w:rsidP="00006D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5738E" w14:textId="77777777" w:rsidR="00713D14" w:rsidRPr="00221E1D" w:rsidRDefault="00713D14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EEC9E" w14:textId="77777777" w:rsidR="00713D14" w:rsidRPr="00221E1D" w:rsidRDefault="00713D14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86807" w14:textId="77777777" w:rsidR="00713D14" w:rsidRPr="00221E1D" w:rsidRDefault="00713D14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BAD7B" w14:textId="77777777" w:rsidR="00713D14" w:rsidRPr="00221E1D" w:rsidRDefault="00713D14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B38D3" w14:textId="77777777" w:rsidR="00713D14" w:rsidRPr="00221E1D" w:rsidRDefault="00713D14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75AF7" w:rsidRPr="00221E1D" w14:paraId="571D1C30" w14:textId="77777777" w:rsidTr="00006D2F">
        <w:trPr>
          <w:trHeight w:val="288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1357E0" w14:textId="77777777" w:rsidR="00D75AF7" w:rsidRPr="00221E1D" w:rsidRDefault="00D75AF7" w:rsidP="00006D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F1DD2" w14:textId="77777777" w:rsidR="00D75AF7" w:rsidRPr="00221E1D" w:rsidRDefault="00D75AF7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7B511" w14:textId="77777777" w:rsidR="00D75AF7" w:rsidRPr="00221E1D" w:rsidRDefault="00D75AF7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A145B" w14:textId="77777777" w:rsidR="00D75AF7" w:rsidRPr="00221E1D" w:rsidRDefault="00D75AF7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BD653" w14:textId="77777777" w:rsidR="00D75AF7" w:rsidRPr="00221E1D" w:rsidRDefault="00D75AF7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A243E" w14:textId="77777777" w:rsidR="00D75AF7" w:rsidRPr="00221E1D" w:rsidRDefault="00D75AF7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647CCDD" w14:textId="1F32A747" w:rsidR="00713D14" w:rsidRDefault="00713D14" w:rsidP="00713D14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p w14:paraId="1C9E7E62" w14:textId="77777777" w:rsidR="00EF1420" w:rsidRPr="00713D14" w:rsidRDefault="00EF1420" w:rsidP="00713D14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p w14:paraId="66E67702" w14:textId="77777777" w:rsidR="00F17C9A" w:rsidRDefault="00F17C9A" w:rsidP="00F17C9A">
      <w:pPr>
        <w:pStyle w:val="PargrafodaLista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713D14">
        <w:rPr>
          <w:rFonts w:ascii="Arial" w:hAnsi="Arial" w:cs="Arial"/>
          <w:b/>
          <w:bCs/>
          <w:sz w:val="24"/>
          <w:szCs w:val="24"/>
          <w:u w:val="single"/>
        </w:rPr>
        <w:t>Switch</w:t>
      </w:r>
    </w:p>
    <w:p w14:paraId="27DEA36D" w14:textId="6224C098" w:rsidR="00F17C9A" w:rsidRDefault="00F17C9A" w:rsidP="00F17C9A">
      <w:pPr>
        <w:pStyle w:val="PargrafodaLista"/>
        <w:spacing w:after="0"/>
        <w:ind w:left="360"/>
        <w:rPr>
          <w:rFonts w:ascii="Arial" w:hAnsi="Arial" w:cs="Arial"/>
        </w:rPr>
      </w:pPr>
      <w:r w:rsidRPr="00F17C9A">
        <w:rPr>
          <w:rFonts w:ascii="Arial" w:hAnsi="Arial" w:cs="Arial"/>
        </w:rPr>
        <w:t>Construir o switch um algoritmo para ler dois números inteiros e  realizar umas das cinco operações de acordo com a opção escolhida:</w:t>
      </w:r>
    </w:p>
    <w:p w14:paraId="36FD6661" w14:textId="77777777" w:rsidR="00F17C9A" w:rsidRPr="00F17C9A" w:rsidRDefault="00F17C9A" w:rsidP="00F17C9A">
      <w:pPr>
        <w:pStyle w:val="PargrafodaLista"/>
        <w:spacing w:after="0"/>
        <w:ind w:left="360"/>
        <w:rPr>
          <w:rFonts w:ascii="Arial" w:hAnsi="Arial" w:cs="Arial"/>
        </w:rPr>
      </w:pPr>
    </w:p>
    <w:p w14:paraId="2330428C" w14:textId="0737ED80" w:rsidR="00F17C9A" w:rsidRPr="00F17C9A" w:rsidRDefault="00F17C9A" w:rsidP="00F17C9A">
      <w:pPr>
        <w:ind w:left="360"/>
        <w:rPr>
          <w:rFonts w:ascii="Arial" w:eastAsiaTheme="minorHAnsi" w:hAnsi="Arial" w:cs="Arial"/>
        </w:rPr>
      </w:pPr>
      <w:r w:rsidRPr="00F17C9A">
        <w:rPr>
          <w:rFonts w:ascii="Arial" w:eastAsiaTheme="minorHAnsi" w:hAnsi="Arial" w:cs="Arial"/>
        </w:rPr>
        <w:t>+ adição</w:t>
      </w:r>
    </w:p>
    <w:p w14:paraId="0D75C64F" w14:textId="7AC126F6" w:rsidR="00F17C9A" w:rsidRPr="00F17C9A" w:rsidRDefault="00F17C9A" w:rsidP="00F17C9A">
      <w:pPr>
        <w:ind w:left="360"/>
        <w:rPr>
          <w:rFonts w:ascii="Arial" w:eastAsiaTheme="minorHAnsi" w:hAnsi="Arial" w:cs="Arial"/>
        </w:rPr>
      </w:pPr>
      <w:r w:rsidRPr="00F17C9A">
        <w:rPr>
          <w:rFonts w:ascii="Arial" w:hAnsi="Arial" w:cs="Arial"/>
        </w:rPr>
        <w:t>-</w:t>
      </w:r>
      <w:r w:rsidRPr="00F17C9A">
        <w:rPr>
          <w:rFonts w:ascii="Arial" w:eastAsiaTheme="minorHAnsi" w:hAnsi="Arial" w:cs="Arial"/>
        </w:rPr>
        <w:t xml:space="preserve"> </w:t>
      </w:r>
      <w:proofErr w:type="gramStart"/>
      <w:r w:rsidRPr="00F17C9A">
        <w:rPr>
          <w:rFonts w:ascii="Arial" w:eastAsiaTheme="minorHAnsi" w:hAnsi="Arial" w:cs="Arial"/>
        </w:rPr>
        <w:t>subtração</w:t>
      </w:r>
      <w:proofErr w:type="gramEnd"/>
    </w:p>
    <w:p w14:paraId="7A45892E" w14:textId="366CC11A" w:rsidR="00F17C9A" w:rsidRPr="00F17C9A" w:rsidRDefault="00F17C9A" w:rsidP="00F17C9A">
      <w:pPr>
        <w:ind w:left="360"/>
        <w:rPr>
          <w:rFonts w:ascii="Arial" w:eastAsiaTheme="minorHAnsi" w:hAnsi="Arial" w:cs="Arial"/>
        </w:rPr>
      </w:pPr>
      <w:r w:rsidRPr="00F17C9A">
        <w:rPr>
          <w:rFonts w:ascii="Arial" w:eastAsiaTheme="minorHAnsi" w:hAnsi="Arial" w:cs="Arial"/>
        </w:rPr>
        <w:t>*</w:t>
      </w:r>
      <w:r w:rsidRPr="00F17C9A">
        <w:rPr>
          <w:rFonts w:ascii="Arial" w:hAnsi="Arial" w:cs="Arial"/>
        </w:rPr>
        <w:t xml:space="preserve"> </w:t>
      </w:r>
      <w:r w:rsidRPr="00F17C9A">
        <w:rPr>
          <w:rFonts w:ascii="Arial" w:eastAsiaTheme="minorHAnsi" w:hAnsi="Arial" w:cs="Arial"/>
        </w:rPr>
        <w:t>multiplicação</w:t>
      </w:r>
    </w:p>
    <w:p w14:paraId="58ACAAA9" w14:textId="70175D52" w:rsidR="00F17C9A" w:rsidRPr="00F17C9A" w:rsidRDefault="00F17C9A" w:rsidP="00F17C9A">
      <w:pPr>
        <w:ind w:left="360"/>
        <w:rPr>
          <w:rFonts w:ascii="Arial" w:eastAsiaTheme="minorHAnsi" w:hAnsi="Arial" w:cs="Arial"/>
        </w:rPr>
      </w:pPr>
      <w:r w:rsidRPr="00F17C9A">
        <w:rPr>
          <w:rFonts w:ascii="Arial" w:eastAsiaTheme="minorHAnsi" w:hAnsi="Arial" w:cs="Arial"/>
        </w:rPr>
        <w:t>/</w:t>
      </w:r>
      <w:r w:rsidRPr="00F17C9A">
        <w:rPr>
          <w:rFonts w:ascii="Arial" w:hAnsi="Arial" w:cs="Arial"/>
        </w:rPr>
        <w:t xml:space="preserve"> </w:t>
      </w:r>
      <w:r w:rsidRPr="00F17C9A">
        <w:rPr>
          <w:rFonts w:ascii="Arial" w:eastAsiaTheme="minorHAnsi" w:hAnsi="Arial" w:cs="Arial"/>
        </w:rPr>
        <w:t>divisão</w:t>
      </w:r>
    </w:p>
    <w:p w14:paraId="731C0675" w14:textId="56ACE94D" w:rsidR="00F17C9A" w:rsidRPr="00F17C9A" w:rsidRDefault="00F17C9A" w:rsidP="00F17C9A">
      <w:pPr>
        <w:ind w:left="360"/>
        <w:rPr>
          <w:rFonts w:ascii="Arial" w:eastAsiaTheme="minorHAnsi" w:hAnsi="Arial" w:cs="Arial"/>
        </w:rPr>
      </w:pPr>
      <w:r w:rsidRPr="00F17C9A">
        <w:rPr>
          <w:rFonts w:ascii="Arial" w:eastAsiaTheme="minorHAnsi" w:hAnsi="Arial" w:cs="Arial"/>
        </w:rPr>
        <w:t>%</w:t>
      </w:r>
      <w:r w:rsidRPr="00F17C9A">
        <w:rPr>
          <w:rFonts w:ascii="Arial" w:hAnsi="Arial" w:cs="Arial"/>
        </w:rPr>
        <w:t xml:space="preserve"> </w:t>
      </w:r>
      <w:r w:rsidRPr="00F17C9A">
        <w:rPr>
          <w:rFonts w:ascii="Arial" w:eastAsiaTheme="minorHAnsi" w:hAnsi="Arial" w:cs="Arial"/>
        </w:rPr>
        <w:t>resto da divisão</w:t>
      </w:r>
    </w:p>
    <w:p w14:paraId="2FF1F46E" w14:textId="77777777" w:rsidR="00713D14" w:rsidRPr="00713D14" w:rsidRDefault="00713D14" w:rsidP="00F17C9A">
      <w:pPr>
        <w:pStyle w:val="PargrafodaLista"/>
        <w:spacing w:after="0"/>
        <w:ind w:left="360"/>
        <w:rPr>
          <w:rFonts w:ascii="Arial" w:hAnsi="Arial" w:cs="Arial"/>
          <w:sz w:val="24"/>
          <w:szCs w:val="24"/>
        </w:rPr>
      </w:pP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F17C9A" w:rsidRPr="00221E1D" w14:paraId="781EA21D" w14:textId="77777777" w:rsidTr="00006D2F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03AF500" w14:textId="77777777" w:rsidR="00F17C9A" w:rsidRPr="00221E1D" w:rsidRDefault="00F17C9A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0D6076C" w14:textId="77777777" w:rsidR="00F17C9A" w:rsidRPr="00221E1D" w:rsidRDefault="00F17C9A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DE78EFA" w14:textId="77777777" w:rsidR="00F17C9A" w:rsidRPr="00221E1D" w:rsidRDefault="00F17C9A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764F75E" w14:textId="77777777" w:rsidR="00F17C9A" w:rsidRPr="00221E1D" w:rsidRDefault="00F17C9A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772B63B" w14:textId="77777777" w:rsidR="00F17C9A" w:rsidRPr="00221E1D" w:rsidRDefault="00F17C9A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6C5AA2F" w14:textId="77777777" w:rsidR="00F17C9A" w:rsidRPr="00221E1D" w:rsidRDefault="00F17C9A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F17C9A" w:rsidRPr="00221E1D" w14:paraId="65D75F55" w14:textId="77777777" w:rsidTr="00006D2F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3E38F5" w14:textId="77777777" w:rsidR="00F17C9A" w:rsidRPr="00221E1D" w:rsidRDefault="00F17C9A" w:rsidP="00006D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BE3BF" w14:textId="77777777" w:rsidR="00F17C9A" w:rsidRPr="00221E1D" w:rsidRDefault="00F17C9A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D00EF" w14:textId="77777777" w:rsidR="00F17C9A" w:rsidRPr="00221E1D" w:rsidRDefault="00F17C9A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9B5E6" w14:textId="77777777" w:rsidR="00F17C9A" w:rsidRPr="00221E1D" w:rsidRDefault="00F17C9A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43A07" w14:textId="77777777" w:rsidR="00F17C9A" w:rsidRPr="00221E1D" w:rsidRDefault="00F17C9A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19F3" w14:textId="77777777" w:rsidR="00F17C9A" w:rsidRPr="00221E1D" w:rsidRDefault="00F17C9A" w:rsidP="00006D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5DE2532B" w14:textId="77777777" w:rsidR="00D81E92" w:rsidRDefault="00D81E92" w:rsidP="00D81E92">
      <w:pPr>
        <w:pStyle w:val="PargrafodaLista"/>
        <w:spacing w:after="0"/>
        <w:ind w:left="36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DAF9ABC" w14:textId="6773BB38" w:rsidR="00504B79" w:rsidRPr="00504B79" w:rsidRDefault="00504B79" w:rsidP="00504B79">
      <w:pPr>
        <w:pStyle w:val="PargrafodaLista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504B79">
        <w:rPr>
          <w:rFonts w:ascii="Arial" w:hAnsi="Arial" w:cs="Arial"/>
          <w:b/>
          <w:bCs/>
          <w:sz w:val="24"/>
          <w:szCs w:val="24"/>
          <w:u w:val="single"/>
        </w:rPr>
        <w:t>Se Composto</w:t>
      </w:r>
    </w:p>
    <w:p w14:paraId="04D0070D" w14:textId="77777777" w:rsidR="00504B79" w:rsidRDefault="00504B79" w:rsidP="003727B4">
      <w:pPr>
        <w:keepNext/>
        <w:widowControl w:val="0"/>
        <w:tabs>
          <w:tab w:val="left" w:pos="426"/>
        </w:tabs>
        <w:suppressAutoHyphens/>
        <w:overflowPunct w:val="0"/>
        <w:autoSpaceDE w:val="0"/>
        <w:jc w:val="both"/>
        <w:textAlignment w:val="baseline"/>
        <w:rPr>
          <w:rFonts w:ascii="Calibri" w:hAnsi="Calibri" w:cs="Arial"/>
        </w:rPr>
      </w:pPr>
      <w:r w:rsidRPr="009A52EB">
        <w:rPr>
          <w:rFonts w:ascii="Calibri" w:hAnsi="Calibri" w:cs="Arial"/>
        </w:rPr>
        <w:t>Construir um programa que leia dois números e efetue a adição. Caso o valor somado seja maior que 20, este deverá ser apresentado somando-se a ele mais 8; caso o valor somado seja menor ou igual a 20, este deverá ser apresentado subtraindo-se 5.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504B79" w:rsidRPr="00221E1D" w14:paraId="6B0FA54A" w14:textId="77777777" w:rsidTr="004879DA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A4FB34C" w14:textId="77777777" w:rsidR="00504B79" w:rsidRPr="00221E1D" w:rsidRDefault="00504B79" w:rsidP="004879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E9E2FC5" w14:textId="77777777" w:rsidR="00504B79" w:rsidRPr="00221E1D" w:rsidRDefault="00504B79" w:rsidP="004879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59B6526" w14:textId="77777777" w:rsidR="00504B79" w:rsidRPr="00221E1D" w:rsidRDefault="00504B79" w:rsidP="004879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5840858" w14:textId="77777777" w:rsidR="00504B79" w:rsidRPr="00221E1D" w:rsidRDefault="00504B79" w:rsidP="004879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540F1E2" w14:textId="77777777" w:rsidR="00504B79" w:rsidRPr="00221E1D" w:rsidRDefault="00504B79" w:rsidP="004879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78C43BE" w14:textId="77777777" w:rsidR="00504B79" w:rsidRPr="00221E1D" w:rsidRDefault="00504B79" w:rsidP="004879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504B79" w:rsidRPr="00221E1D" w14:paraId="30CE5E22" w14:textId="77777777" w:rsidTr="004879DA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4FCD8" w14:textId="77777777" w:rsidR="00504B79" w:rsidRPr="00221E1D" w:rsidRDefault="00504B79" w:rsidP="004879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4D923" w14:textId="77777777" w:rsidR="00504B79" w:rsidRPr="00221E1D" w:rsidRDefault="00504B79" w:rsidP="004879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AF86B" w14:textId="77777777" w:rsidR="00504B79" w:rsidRPr="00221E1D" w:rsidRDefault="00504B79" w:rsidP="004879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8FF82" w14:textId="77777777" w:rsidR="00504B79" w:rsidRPr="00221E1D" w:rsidRDefault="00504B79" w:rsidP="004879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EE183" w14:textId="77777777" w:rsidR="00504B79" w:rsidRPr="00221E1D" w:rsidRDefault="00504B79" w:rsidP="004879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E3CC6" w14:textId="77777777" w:rsidR="00504B79" w:rsidRPr="00221E1D" w:rsidRDefault="00504B79" w:rsidP="004879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BAB2ECD" w14:textId="77777777" w:rsidR="00504B79" w:rsidRDefault="00504B79" w:rsidP="00504B79">
      <w:pPr>
        <w:keepNext/>
        <w:widowControl w:val="0"/>
        <w:tabs>
          <w:tab w:val="left" w:pos="426"/>
        </w:tabs>
        <w:suppressAutoHyphens/>
        <w:overflowPunct w:val="0"/>
        <w:autoSpaceDE w:val="0"/>
        <w:spacing w:line="360" w:lineRule="auto"/>
        <w:jc w:val="both"/>
        <w:textAlignment w:val="baseline"/>
        <w:rPr>
          <w:rFonts w:ascii="Calibri" w:hAnsi="Calibri" w:cs="Arial"/>
        </w:rPr>
      </w:pPr>
    </w:p>
    <w:p w14:paraId="312F4757" w14:textId="77777777" w:rsidR="00504B79" w:rsidRPr="00504B79" w:rsidRDefault="00504B79" w:rsidP="00504B79">
      <w:pPr>
        <w:pStyle w:val="PargrafodaLista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504B79">
        <w:rPr>
          <w:rFonts w:ascii="Arial" w:hAnsi="Arial" w:cs="Arial"/>
          <w:b/>
          <w:bCs/>
          <w:sz w:val="24"/>
          <w:szCs w:val="24"/>
          <w:u w:val="single"/>
        </w:rPr>
        <w:t>Estruturas de Repetição</w:t>
      </w:r>
    </w:p>
    <w:p w14:paraId="4674031C" w14:textId="6695BFE0" w:rsidR="00504B79" w:rsidRDefault="00504B79" w:rsidP="003727B4">
      <w:pPr>
        <w:pStyle w:val="Padro"/>
        <w:spacing w:after="0" w:line="240" w:lineRule="auto"/>
        <w:ind w:right="14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Imprimir na tela do número 1 até o 100.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504B79" w:rsidRPr="00221E1D" w14:paraId="3F314D40" w14:textId="77777777" w:rsidTr="004879DA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2E4228C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50E3657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D478D82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D0C8F44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5E0F1C7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1A84379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504B79" w:rsidRPr="00221E1D" w14:paraId="0F4759B9" w14:textId="77777777" w:rsidTr="004879DA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6D775A" w14:textId="77777777" w:rsidR="00504B79" w:rsidRPr="00221E1D" w:rsidRDefault="00504B79" w:rsidP="004879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88F23" w14:textId="77777777" w:rsidR="00504B79" w:rsidRPr="00221E1D" w:rsidRDefault="00504B79" w:rsidP="004879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80A94" w14:textId="77777777" w:rsidR="00504B79" w:rsidRPr="00221E1D" w:rsidRDefault="00504B79" w:rsidP="004879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AB9F1" w14:textId="77777777" w:rsidR="00504B79" w:rsidRPr="00221E1D" w:rsidRDefault="00504B79" w:rsidP="004879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C14DD" w14:textId="77777777" w:rsidR="00504B79" w:rsidRPr="00221E1D" w:rsidRDefault="00504B79" w:rsidP="004879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9329B" w14:textId="77777777" w:rsidR="00504B79" w:rsidRPr="00221E1D" w:rsidRDefault="00504B79" w:rsidP="004879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9EED8C8" w14:textId="454F676A" w:rsidR="00504B79" w:rsidRDefault="00504B79" w:rsidP="00504B79">
      <w:pPr>
        <w:pStyle w:val="Padro"/>
        <w:spacing w:after="0" w:line="360" w:lineRule="auto"/>
        <w:ind w:right="141"/>
        <w:jc w:val="both"/>
        <w:rPr>
          <w:rFonts w:asciiTheme="minorHAnsi" w:hAnsiTheme="minorHAnsi" w:cstheme="minorHAnsi"/>
        </w:rPr>
      </w:pPr>
    </w:p>
    <w:p w14:paraId="1C22EF84" w14:textId="77777777" w:rsidR="00504B79" w:rsidRPr="00504B79" w:rsidRDefault="00504B79" w:rsidP="003727B4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04B79">
        <w:rPr>
          <w:rFonts w:ascii="Arial" w:hAnsi="Arial" w:cs="Arial"/>
          <w:b/>
          <w:bCs/>
          <w:sz w:val="24"/>
          <w:szCs w:val="24"/>
          <w:u w:val="single"/>
        </w:rPr>
        <w:t>Estruturas de Repetição</w:t>
      </w:r>
    </w:p>
    <w:p w14:paraId="6BA81286" w14:textId="34135DD7" w:rsidR="00504B79" w:rsidRDefault="00504B79" w:rsidP="003727B4">
      <w:pPr>
        <w:pStyle w:val="Padro"/>
        <w:spacing w:after="0" w:line="240" w:lineRule="auto"/>
        <w:ind w:right="14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Imprimir na tela do número 100 até o 1.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504B79" w:rsidRPr="00221E1D" w14:paraId="4D91FF78" w14:textId="77777777" w:rsidTr="004879DA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714C081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229DA06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A9DE4C1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65DB260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3910D28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EB269CE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504B79" w:rsidRPr="00221E1D" w14:paraId="0924E32C" w14:textId="77777777" w:rsidTr="004879DA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026D57" w14:textId="77777777" w:rsidR="00504B79" w:rsidRPr="00221E1D" w:rsidRDefault="00504B79" w:rsidP="003727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99F22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D75C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4AF94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07B5C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953E9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72BB412" w14:textId="77777777" w:rsidR="00504B79" w:rsidRDefault="00504B79" w:rsidP="003727B4">
      <w:pPr>
        <w:pStyle w:val="Padro"/>
        <w:spacing w:after="0" w:line="240" w:lineRule="auto"/>
        <w:ind w:right="141"/>
        <w:jc w:val="both"/>
        <w:rPr>
          <w:rFonts w:asciiTheme="minorHAnsi" w:hAnsiTheme="minorHAnsi" w:cstheme="minorHAnsi"/>
        </w:rPr>
      </w:pPr>
    </w:p>
    <w:p w14:paraId="12A8135F" w14:textId="77777777" w:rsidR="00504B79" w:rsidRPr="00504B79" w:rsidRDefault="00504B79" w:rsidP="003727B4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04B79">
        <w:rPr>
          <w:rFonts w:ascii="Arial" w:hAnsi="Arial" w:cs="Arial"/>
          <w:b/>
          <w:bCs/>
          <w:sz w:val="24"/>
          <w:szCs w:val="24"/>
          <w:u w:val="single"/>
        </w:rPr>
        <w:t>Estruturas de Repetição</w:t>
      </w:r>
    </w:p>
    <w:p w14:paraId="29DB9837" w14:textId="54FBEE84" w:rsidR="00504B79" w:rsidRDefault="00504B79" w:rsidP="003727B4">
      <w:pPr>
        <w:pStyle w:val="Padro"/>
        <w:spacing w:after="0" w:line="240" w:lineRule="auto"/>
        <w:ind w:right="141"/>
        <w:jc w:val="both"/>
        <w:rPr>
          <w:rFonts w:asciiTheme="minorHAnsi" w:hAnsiTheme="minorHAnsi" w:cstheme="minorHAnsi"/>
        </w:rPr>
      </w:pPr>
      <w:r w:rsidRPr="003A6F74">
        <w:rPr>
          <w:rFonts w:asciiTheme="minorHAnsi" w:hAnsiTheme="minorHAnsi" w:cstheme="minorHAnsi"/>
        </w:rPr>
        <w:t>Apresentar o total da soma obtida dos cem primeiros números inteiros.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504B79" w:rsidRPr="00221E1D" w14:paraId="20B94E0F" w14:textId="77777777" w:rsidTr="004879DA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76A0430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92F7636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CD6C81E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6C7D9DA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BFD4773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EAAFD04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504B79" w:rsidRPr="00221E1D" w14:paraId="12AB3852" w14:textId="77777777" w:rsidTr="004879DA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F4537C" w14:textId="77777777" w:rsidR="00504B79" w:rsidRPr="00221E1D" w:rsidRDefault="00504B79" w:rsidP="003727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3CB89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41A9D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DDCB1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83C41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C6E2A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D9C6D51" w14:textId="77777777" w:rsidR="00504B79" w:rsidRDefault="00504B79" w:rsidP="003727B4">
      <w:pPr>
        <w:pStyle w:val="Padro"/>
        <w:spacing w:after="0" w:line="240" w:lineRule="auto"/>
        <w:ind w:right="141"/>
        <w:jc w:val="both"/>
        <w:rPr>
          <w:rFonts w:asciiTheme="minorHAnsi" w:hAnsiTheme="minorHAnsi" w:cstheme="minorHAnsi"/>
        </w:rPr>
      </w:pPr>
    </w:p>
    <w:p w14:paraId="051A99DE" w14:textId="77777777" w:rsidR="00504B79" w:rsidRPr="00504B79" w:rsidRDefault="00504B79" w:rsidP="003727B4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04B79">
        <w:rPr>
          <w:rFonts w:ascii="Arial" w:hAnsi="Arial" w:cs="Arial"/>
          <w:b/>
          <w:bCs/>
          <w:sz w:val="24"/>
          <w:szCs w:val="24"/>
          <w:u w:val="single"/>
        </w:rPr>
        <w:t>Estruturas de Repetição</w:t>
      </w:r>
    </w:p>
    <w:p w14:paraId="686B416E" w14:textId="688D7A2A" w:rsidR="00504B79" w:rsidRDefault="00504B79" w:rsidP="003727B4">
      <w:pPr>
        <w:pStyle w:val="Padro"/>
        <w:spacing w:after="0" w:line="240" w:lineRule="auto"/>
        <w:ind w:right="141"/>
        <w:jc w:val="both"/>
        <w:rPr>
          <w:rFonts w:asciiTheme="minorHAnsi" w:hAnsiTheme="minorHAnsi" w:cstheme="minorHAnsi"/>
        </w:rPr>
      </w:pPr>
      <w:r w:rsidRPr="003A6F74">
        <w:rPr>
          <w:rFonts w:asciiTheme="minorHAnsi" w:hAnsiTheme="minorHAnsi" w:cstheme="minorHAnsi"/>
        </w:rPr>
        <w:t xml:space="preserve">Fazer um programa que receba um valor </w:t>
      </w:r>
      <w:proofErr w:type="gramStart"/>
      <w:r w:rsidRPr="003A6F74">
        <w:rPr>
          <w:rFonts w:asciiTheme="minorHAnsi" w:hAnsiTheme="minorHAnsi" w:cstheme="minorHAnsi"/>
        </w:rPr>
        <w:t>n</w:t>
      </w:r>
      <w:proofErr w:type="gramEnd"/>
      <w:r w:rsidRPr="003A6F74">
        <w:rPr>
          <w:rFonts w:asciiTheme="minorHAnsi" w:hAnsiTheme="minorHAnsi" w:cstheme="minorHAnsi"/>
        </w:rPr>
        <w:t xml:space="preserve"> no teclado e determine o menor. A condição de término do programa é quando o usuário digitar zero. 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504B79" w:rsidRPr="00221E1D" w14:paraId="7A746AB2" w14:textId="77777777" w:rsidTr="009D73C4">
        <w:trPr>
          <w:trHeight w:val="42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D7254A9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626B9EE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6B78D78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ABAFC4D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26DE94C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D9BBB7D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504B79" w:rsidRPr="00221E1D" w14:paraId="06D3B2CA" w14:textId="77777777" w:rsidTr="004879DA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2E2905" w14:textId="77777777" w:rsidR="00504B79" w:rsidRPr="00221E1D" w:rsidRDefault="00504B79" w:rsidP="003727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8967C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1DB93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19003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E955D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4D533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27EAEC7" w14:textId="77777777" w:rsidR="00504B79" w:rsidRDefault="00504B79" w:rsidP="003727B4">
      <w:pPr>
        <w:pStyle w:val="Padro"/>
        <w:spacing w:after="0" w:line="240" w:lineRule="auto"/>
        <w:ind w:right="141"/>
        <w:jc w:val="both"/>
        <w:rPr>
          <w:rFonts w:asciiTheme="minorHAnsi" w:hAnsiTheme="minorHAnsi" w:cstheme="minorHAnsi"/>
        </w:rPr>
      </w:pPr>
    </w:p>
    <w:p w14:paraId="5103AF08" w14:textId="77777777" w:rsidR="00504B79" w:rsidRPr="00504B79" w:rsidRDefault="00504B79" w:rsidP="003727B4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04B79">
        <w:rPr>
          <w:rFonts w:ascii="Arial" w:hAnsi="Arial" w:cs="Arial"/>
          <w:b/>
          <w:bCs/>
          <w:sz w:val="24"/>
          <w:szCs w:val="24"/>
          <w:u w:val="single"/>
        </w:rPr>
        <w:t>Estruturas de Repetição</w:t>
      </w:r>
    </w:p>
    <w:p w14:paraId="75BA15CA" w14:textId="77777777" w:rsidR="00504B79" w:rsidRPr="003A6F74" w:rsidRDefault="00504B79" w:rsidP="003727B4">
      <w:pPr>
        <w:pStyle w:val="Padro"/>
        <w:spacing w:after="0" w:line="240" w:lineRule="auto"/>
        <w:ind w:right="141"/>
        <w:jc w:val="both"/>
        <w:rPr>
          <w:rFonts w:asciiTheme="minorHAnsi" w:hAnsiTheme="minorHAnsi" w:cstheme="minorHAnsi"/>
        </w:rPr>
      </w:pPr>
      <w:r w:rsidRPr="003A6F74">
        <w:rPr>
          <w:rFonts w:asciiTheme="minorHAnsi" w:hAnsiTheme="minorHAnsi" w:cstheme="minorHAnsi"/>
        </w:rPr>
        <w:t>Solicitar um número entre 1 e 4. Se a pessoa digitar um número diferente, mostrar a mensagem "entrada inválida" e solicitar o número novamente. Se digitar correto mostrar o número digitado. O algoritmo será finalizado quando a pessoa digitar o número zero.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504B79" w:rsidRPr="00221E1D" w14:paraId="0FECA6CA" w14:textId="77777777" w:rsidTr="004879DA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55E9C3B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99C3123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8160447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FAED53B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137368A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E341A95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504B79" w:rsidRPr="00221E1D" w14:paraId="139B5CB3" w14:textId="77777777" w:rsidTr="004879DA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C75300" w14:textId="77777777" w:rsidR="00504B79" w:rsidRPr="00221E1D" w:rsidRDefault="00504B79" w:rsidP="003727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7E2A4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9DE6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3ED1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2D5F4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DF8F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A3FFA25" w14:textId="77777777" w:rsidR="00504B79" w:rsidRDefault="00504B79" w:rsidP="003727B4">
      <w:pPr>
        <w:pStyle w:val="Padro"/>
        <w:spacing w:after="0" w:line="240" w:lineRule="auto"/>
        <w:ind w:right="141"/>
        <w:jc w:val="both"/>
        <w:rPr>
          <w:rFonts w:asciiTheme="minorHAnsi" w:hAnsiTheme="minorHAnsi" w:cstheme="minorHAnsi"/>
        </w:rPr>
      </w:pPr>
    </w:p>
    <w:p w14:paraId="136C4359" w14:textId="77777777" w:rsidR="00504B79" w:rsidRPr="00504B79" w:rsidRDefault="00504B79" w:rsidP="003727B4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04B79">
        <w:rPr>
          <w:rFonts w:ascii="Arial" w:hAnsi="Arial" w:cs="Arial"/>
          <w:b/>
          <w:bCs/>
          <w:sz w:val="24"/>
          <w:szCs w:val="24"/>
          <w:u w:val="single"/>
        </w:rPr>
        <w:t>Estruturas de Repetição</w:t>
      </w:r>
    </w:p>
    <w:p w14:paraId="7EE2D7BF" w14:textId="77777777" w:rsidR="00504B79" w:rsidRPr="00504B79" w:rsidRDefault="00504B79" w:rsidP="003727B4">
      <w:pPr>
        <w:keepNext/>
        <w:widowControl w:val="0"/>
        <w:tabs>
          <w:tab w:val="left" w:pos="708"/>
        </w:tabs>
        <w:suppressAutoHyphens/>
        <w:overflowPunct w:val="0"/>
        <w:autoSpaceDE w:val="0"/>
        <w:jc w:val="both"/>
        <w:textAlignment w:val="baseline"/>
        <w:rPr>
          <w:rFonts w:eastAsia="Verdana" w:cstheme="minorHAnsi"/>
        </w:rPr>
      </w:pPr>
      <w:r w:rsidRPr="00504B79">
        <w:rPr>
          <w:rFonts w:eastAsia="Verdana" w:cstheme="minorHAnsi"/>
        </w:rPr>
        <w:t>A série de Fibonacci é formada pela sequência:</w:t>
      </w:r>
    </w:p>
    <w:p w14:paraId="5F7BB3D8" w14:textId="68C5F3EA" w:rsidR="00504B79" w:rsidRPr="003A6F74" w:rsidRDefault="00504B79" w:rsidP="003727B4">
      <w:pPr>
        <w:pStyle w:val="PargrafodaLista"/>
        <w:keepNext/>
        <w:widowControl w:val="0"/>
        <w:tabs>
          <w:tab w:val="left" w:pos="708"/>
        </w:tabs>
        <w:suppressAutoHyphens/>
        <w:overflowPunct w:val="0"/>
        <w:autoSpaceDE w:val="0"/>
        <w:spacing w:line="240" w:lineRule="auto"/>
        <w:ind w:left="360"/>
        <w:jc w:val="center"/>
        <w:textAlignment w:val="baseline"/>
        <w:rPr>
          <w:rFonts w:eastAsia="Verdana" w:cstheme="minorHAnsi"/>
          <w:b/>
          <w:sz w:val="32"/>
          <w:szCs w:val="24"/>
        </w:rPr>
      </w:pPr>
      <w:r w:rsidRPr="00FB2E16">
        <w:rPr>
          <w:rFonts w:eastAsia="Verdana" w:cstheme="minorHAnsi"/>
          <w:b/>
          <w:sz w:val="32"/>
          <w:szCs w:val="24"/>
        </w:rPr>
        <w:t>1, 1, 2, 3,</w:t>
      </w:r>
      <w:r w:rsidRPr="003A6F74">
        <w:rPr>
          <w:rFonts w:eastAsia="Verdana" w:cstheme="minorHAnsi"/>
          <w:b/>
          <w:sz w:val="32"/>
          <w:szCs w:val="24"/>
        </w:rPr>
        <w:t xml:space="preserve"> 5, 8, 13, 21, 34, 55, </w:t>
      </w:r>
      <w:r w:rsidR="00FB2E16">
        <w:rPr>
          <w:rFonts w:eastAsia="Verdana" w:cstheme="minorHAnsi"/>
          <w:b/>
          <w:sz w:val="32"/>
          <w:szCs w:val="24"/>
        </w:rPr>
        <w:t>89, 144</w:t>
      </w:r>
      <w:r w:rsidRPr="003A6F74">
        <w:rPr>
          <w:rFonts w:eastAsia="Verdana" w:cstheme="minorHAnsi"/>
          <w:b/>
          <w:sz w:val="32"/>
          <w:szCs w:val="24"/>
        </w:rPr>
        <w:t>...</w:t>
      </w:r>
    </w:p>
    <w:p w14:paraId="27AF503E" w14:textId="77777777" w:rsidR="00504B79" w:rsidRDefault="00504B79" w:rsidP="003727B4">
      <w:pPr>
        <w:pStyle w:val="PargrafodaLista"/>
        <w:keepNext/>
        <w:widowControl w:val="0"/>
        <w:tabs>
          <w:tab w:val="left" w:pos="708"/>
        </w:tabs>
        <w:suppressAutoHyphens/>
        <w:overflowPunct w:val="0"/>
        <w:autoSpaceDE w:val="0"/>
        <w:spacing w:line="240" w:lineRule="auto"/>
        <w:ind w:left="360"/>
        <w:jc w:val="both"/>
        <w:textAlignment w:val="baseline"/>
        <w:rPr>
          <w:rFonts w:eastAsia="Verdana" w:cstheme="minorHAnsi"/>
          <w:sz w:val="24"/>
          <w:szCs w:val="24"/>
        </w:rPr>
      </w:pPr>
      <w:r w:rsidRPr="003A6F74">
        <w:rPr>
          <w:rFonts w:eastAsia="Verdana" w:cstheme="minorHAnsi"/>
          <w:sz w:val="24"/>
          <w:szCs w:val="24"/>
        </w:rPr>
        <w:t xml:space="preserve">Escreva um programa que gere a série de FIBONACCI até o </w:t>
      </w:r>
      <w:proofErr w:type="spellStart"/>
      <w:r w:rsidRPr="00FB2E16">
        <w:rPr>
          <w:rFonts w:eastAsia="Verdana" w:cstheme="minorHAnsi"/>
          <w:color w:val="FF0000"/>
          <w:sz w:val="24"/>
          <w:szCs w:val="24"/>
        </w:rPr>
        <w:t>N-ésimo</w:t>
      </w:r>
      <w:proofErr w:type="spellEnd"/>
      <w:r w:rsidRPr="00FB2E16">
        <w:rPr>
          <w:rFonts w:eastAsia="Verdana" w:cstheme="minorHAnsi"/>
          <w:color w:val="FF0000"/>
          <w:sz w:val="24"/>
          <w:szCs w:val="24"/>
        </w:rPr>
        <w:t xml:space="preserve"> </w:t>
      </w:r>
      <w:r w:rsidRPr="003A6F74">
        <w:rPr>
          <w:rFonts w:eastAsia="Verdana" w:cstheme="minorHAnsi"/>
          <w:sz w:val="24"/>
          <w:szCs w:val="24"/>
        </w:rPr>
        <w:t>termo.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504B79" w:rsidRPr="00221E1D" w14:paraId="4F0C0830" w14:textId="77777777" w:rsidTr="004879DA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01B479F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19775D5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A902267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684A1D6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9414F1A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98499C5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504B79" w:rsidRPr="00221E1D" w14:paraId="38C80F88" w14:textId="77777777" w:rsidTr="004879DA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A2E950" w14:textId="77777777" w:rsidR="00504B79" w:rsidRPr="00221E1D" w:rsidRDefault="00504B79" w:rsidP="003727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D6DAA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4F729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AC905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E98AA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36F0C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E089BA9" w14:textId="77777777" w:rsidR="00504B79" w:rsidRDefault="00504B79" w:rsidP="003727B4">
      <w:pPr>
        <w:pStyle w:val="Padro"/>
        <w:spacing w:after="0" w:line="240" w:lineRule="auto"/>
        <w:ind w:right="141"/>
        <w:jc w:val="both"/>
        <w:rPr>
          <w:rFonts w:asciiTheme="minorHAnsi" w:hAnsiTheme="minorHAnsi" w:cstheme="minorHAnsi"/>
        </w:rPr>
      </w:pPr>
    </w:p>
    <w:p w14:paraId="5B4898A1" w14:textId="77777777" w:rsidR="00504B79" w:rsidRPr="00504B79" w:rsidRDefault="00504B79" w:rsidP="003727B4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04B79">
        <w:rPr>
          <w:rFonts w:ascii="Arial" w:hAnsi="Arial" w:cs="Arial"/>
          <w:b/>
          <w:bCs/>
          <w:sz w:val="24"/>
          <w:szCs w:val="24"/>
          <w:u w:val="single"/>
        </w:rPr>
        <w:t>Estruturas de Repetição</w:t>
      </w:r>
    </w:p>
    <w:p w14:paraId="2A9EDD29" w14:textId="110B91B9" w:rsidR="00504B79" w:rsidRDefault="00504B79" w:rsidP="003727B4">
      <w:pPr>
        <w:keepNext/>
        <w:widowControl w:val="0"/>
        <w:tabs>
          <w:tab w:val="left" w:pos="708"/>
        </w:tabs>
        <w:suppressAutoHyphens/>
        <w:overflowPunct w:val="0"/>
        <w:autoSpaceDE w:val="0"/>
        <w:spacing w:after="200"/>
        <w:jc w:val="both"/>
        <w:textAlignment w:val="baseline"/>
        <w:rPr>
          <w:rFonts w:eastAsia="Verdana" w:cs="Arial"/>
        </w:rPr>
      </w:pPr>
      <w:r w:rsidRPr="00E2077E">
        <w:rPr>
          <w:rFonts w:eastAsia="Verdana" w:cs="Arial"/>
        </w:rPr>
        <w:t xml:space="preserve">Escreva um programa que receba </w:t>
      </w:r>
      <w:r w:rsidRPr="00FB2E16">
        <w:rPr>
          <w:rFonts w:eastAsia="Verdana" w:cs="Arial"/>
          <w:color w:val="FF0000"/>
        </w:rPr>
        <w:t xml:space="preserve">quinze números </w:t>
      </w:r>
      <w:r w:rsidRPr="00E2077E">
        <w:rPr>
          <w:rFonts w:eastAsia="Verdana" w:cs="Arial"/>
        </w:rPr>
        <w:t>do usuário e imprima a raiz quadrada de cada número.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504B79" w:rsidRPr="00221E1D" w14:paraId="059A445E" w14:textId="77777777" w:rsidTr="004879DA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B144A9C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47EE84A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3A21967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CB558EF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421C4D6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E88EA89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504B79" w:rsidRPr="00221E1D" w14:paraId="7D1B2078" w14:textId="77777777" w:rsidTr="004879DA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3D7F47" w14:textId="77777777" w:rsidR="00504B79" w:rsidRPr="00221E1D" w:rsidRDefault="00504B79" w:rsidP="003727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871F3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86919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49442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8A050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AEBF7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4B98F36" w14:textId="77777777" w:rsidR="00504B79" w:rsidRDefault="00504B79" w:rsidP="003727B4">
      <w:pPr>
        <w:pStyle w:val="Padro"/>
        <w:spacing w:after="0" w:line="240" w:lineRule="auto"/>
        <w:ind w:right="141"/>
        <w:jc w:val="both"/>
        <w:rPr>
          <w:rFonts w:asciiTheme="minorHAnsi" w:hAnsiTheme="minorHAnsi" w:cstheme="minorHAnsi"/>
        </w:rPr>
      </w:pPr>
    </w:p>
    <w:p w14:paraId="2DB7C896" w14:textId="77777777" w:rsidR="00504B79" w:rsidRPr="00504B79" w:rsidRDefault="00504B79" w:rsidP="003727B4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04B79">
        <w:rPr>
          <w:rFonts w:ascii="Arial" w:hAnsi="Arial" w:cs="Arial"/>
          <w:b/>
          <w:bCs/>
          <w:sz w:val="24"/>
          <w:szCs w:val="24"/>
          <w:u w:val="single"/>
        </w:rPr>
        <w:t>Estruturas de Repetição</w:t>
      </w:r>
    </w:p>
    <w:p w14:paraId="5398298C" w14:textId="6114DD93" w:rsidR="00504B79" w:rsidRDefault="00504B79" w:rsidP="003727B4">
      <w:pPr>
        <w:keepNext/>
        <w:widowControl w:val="0"/>
        <w:tabs>
          <w:tab w:val="left" w:pos="708"/>
        </w:tabs>
        <w:suppressAutoHyphens/>
        <w:overflowPunct w:val="0"/>
        <w:autoSpaceDE w:val="0"/>
        <w:spacing w:after="200"/>
        <w:jc w:val="both"/>
        <w:textAlignment w:val="baseline"/>
        <w:rPr>
          <w:rFonts w:eastAsia="Verdana" w:cs="Arial"/>
        </w:rPr>
      </w:pPr>
      <w:r w:rsidRPr="00E2077E">
        <w:rPr>
          <w:rFonts w:eastAsia="Verdana" w:cs="Arial"/>
        </w:rPr>
        <w:t xml:space="preserve">Escreva um programa que </w:t>
      </w:r>
      <w:r w:rsidRPr="00FB2E16">
        <w:rPr>
          <w:rFonts w:eastAsia="Verdana" w:cs="Arial"/>
          <w:color w:val="FF0000"/>
        </w:rPr>
        <w:t xml:space="preserve">leia 200 </w:t>
      </w:r>
      <w:r w:rsidRPr="00E2077E">
        <w:rPr>
          <w:rFonts w:eastAsia="Verdana" w:cs="Arial"/>
        </w:rPr>
        <w:t>números inteiros e imprima quantos são pares e quantos são ímpares.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504B79" w:rsidRPr="00221E1D" w14:paraId="482BE641" w14:textId="77777777" w:rsidTr="004879DA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E96DE48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CDA6E68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2CA8E88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FCACFE6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29671E2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09BE84F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504B79" w:rsidRPr="00221E1D" w14:paraId="2B4D5591" w14:textId="77777777" w:rsidTr="004879DA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D375C" w14:textId="77777777" w:rsidR="00504B79" w:rsidRPr="00221E1D" w:rsidRDefault="00504B79" w:rsidP="003727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1A5E6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674D2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7754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A9F97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94809" w14:textId="77777777" w:rsidR="00504B79" w:rsidRPr="00221E1D" w:rsidRDefault="00504B79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50D85C6A" w14:textId="77777777" w:rsidR="00504B79" w:rsidRDefault="00504B79" w:rsidP="003727B4">
      <w:pPr>
        <w:pStyle w:val="Padro"/>
        <w:spacing w:after="0" w:line="240" w:lineRule="auto"/>
        <w:ind w:right="141"/>
        <w:jc w:val="both"/>
        <w:rPr>
          <w:rFonts w:asciiTheme="minorHAnsi" w:hAnsiTheme="minorHAnsi" w:cstheme="minorHAnsi"/>
        </w:rPr>
      </w:pPr>
    </w:p>
    <w:p w14:paraId="175E25F4" w14:textId="77777777" w:rsidR="00504B79" w:rsidRPr="00504B79" w:rsidRDefault="00504B79" w:rsidP="003727B4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04B79">
        <w:rPr>
          <w:rFonts w:ascii="Arial" w:hAnsi="Arial" w:cs="Arial"/>
          <w:b/>
          <w:bCs/>
          <w:sz w:val="24"/>
          <w:szCs w:val="24"/>
          <w:u w:val="single"/>
        </w:rPr>
        <w:t>Estruturas de Repetição</w:t>
      </w:r>
    </w:p>
    <w:p w14:paraId="6FDEF530" w14:textId="29F9058D" w:rsidR="00504B79" w:rsidRPr="00E2077E" w:rsidRDefault="00504B79" w:rsidP="003727B4">
      <w:pPr>
        <w:keepNext/>
        <w:widowControl w:val="0"/>
        <w:tabs>
          <w:tab w:val="left" w:pos="708"/>
        </w:tabs>
        <w:suppressAutoHyphens/>
        <w:overflowPunct w:val="0"/>
        <w:autoSpaceDE w:val="0"/>
        <w:jc w:val="both"/>
        <w:textAlignment w:val="baseline"/>
        <w:rPr>
          <w:rFonts w:eastAsia="Verdana" w:cs="Arial"/>
        </w:rPr>
      </w:pPr>
      <w:r w:rsidRPr="00E2077E">
        <w:rPr>
          <w:rFonts w:eastAsia="Verdana" w:cs="Arial"/>
        </w:rPr>
        <w:t xml:space="preserve">Escreva um programa que leia </w:t>
      </w:r>
      <w:r w:rsidRPr="00504B79">
        <w:rPr>
          <w:rFonts w:eastAsia="Verdana" w:cs="Arial"/>
          <w:b/>
          <w:bCs/>
          <w:color w:val="FF0000"/>
          <w:u w:val="single"/>
        </w:rPr>
        <w:t>N</w:t>
      </w:r>
      <w:r w:rsidRPr="00E2077E">
        <w:rPr>
          <w:rFonts w:eastAsia="Verdana" w:cs="Arial"/>
        </w:rPr>
        <w:t xml:space="preserve"> números inteiros e imprima quantos são pares e quantos são ímpares.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3727B4" w:rsidRPr="00221E1D" w14:paraId="64C1D413" w14:textId="77777777" w:rsidTr="004879DA">
        <w:trPr>
          <w:trHeight w:val="288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FACBDCA" w14:textId="77777777" w:rsidR="003727B4" w:rsidRPr="00221E1D" w:rsidRDefault="003727B4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0F9D7CE" w14:textId="77777777" w:rsidR="003727B4" w:rsidRPr="00221E1D" w:rsidRDefault="003727B4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BD8E97A" w14:textId="77777777" w:rsidR="003727B4" w:rsidRPr="00221E1D" w:rsidRDefault="003727B4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B81DFE2" w14:textId="77777777" w:rsidR="003727B4" w:rsidRPr="00221E1D" w:rsidRDefault="003727B4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076D6F7" w14:textId="77777777" w:rsidR="003727B4" w:rsidRPr="00221E1D" w:rsidRDefault="003727B4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A2190EE" w14:textId="77777777" w:rsidR="003727B4" w:rsidRPr="00221E1D" w:rsidRDefault="003727B4" w:rsidP="003727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</w:tbl>
    <w:p w14:paraId="0200B2FB" w14:textId="77777777" w:rsidR="00504B79" w:rsidRPr="00E2077E" w:rsidRDefault="00504B79" w:rsidP="00504B79">
      <w:pPr>
        <w:keepNext/>
        <w:widowControl w:val="0"/>
        <w:tabs>
          <w:tab w:val="left" w:pos="708"/>
        </w:tabs>
        <w:suppressAutoHyphens/>
        <w:overflowPunct w:val="0"/>
        <w:autoSpaceDE w:val="0"/>
        <w:spacing w:after="200" w:line="276" w:lineRule="auto"/>
        <w:jc w:val="both"/>
        <w:textAlignment w:val="baseline"/>
        <w:rPr>
          <w:rFonts w:eastAsia="Verdana" w:cs="Arial"/>
        </w:rPr>
      </w:pPr>
    </w:p>
    <w:sectPr w:rsidR="00504B79" w:rsidRPr="00E2077E" w:rsidSect="0086194C">
      <w:head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2D7DC" w14:textId="77777777" w:rsidR="002349E1" w:rsidRDefault="002349E1" w:rsidP="00E8579E">
      <w:r>
        <w:separator/>
      </w:r>
    </w:p>
  </w:endnote>
  <w:endnote w:type="continuationSeparator" w:id="0">
    <w:p w14:paraId="0B20441E" w14:textId="77777777" w:rsidR="002349E1" w:rsidRDefault="002349E1" w:rsidP="00E85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9D1B1" w14:textId="77777777" w:rsidR="002349E1" w:rsidRDefault="002349E1" w:rsidP="00E8579E">
      <w:r>
        <w:separator/>
      </w:r>
    </w:p>
  </w:footnote>
  <w:footnote w:type="continuationSeparator" w:id="0">
    <w:p w14:paraId="44068082" w14:textId="77777777" w:rsidR="002349E1" w:rsidRDefault="002349E1" w:rsidP="00E85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BF67B" w14:textId="77777777" w:rsidR="00E8579E" w:rsidRPr="003073D5" w:rsidRDefault="0086194C" w:rsidP="003073D5">
    <w:pPr>
      <w:pStyle w:val="Cabealho"/>
      <w:jc w:val="center"/>
      <w:rPr>
        <w:rFonts w:ascii="Calibri" w:hAnsi="Calibri" w:cs="Arial"/>
        <w:b/>
        <w:sz w:val="20"/>
      </w:rPr>
    </w:pPr>
    <w:r w:rsidRPr="003073D5">
      <w:rPr>
        <w:caps/>
        <w:noProof/>
        <w:color w:val="808080" w:themeColor="background1" w:themeShade="80"/>
        <w:sz w:val="18"/>
        <w:szCs w:val="20"/>
        <w:lang w:eastAsia="pt-BR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4916DC7B" wp14:editId="0D153FFD">
              <wp:simplePos x="0" y="0"/>
              <wp:positionH relativeFrom="page">
                <wp:posOffset>5602605</wp:posOffset>
              </wp:positionH>
              <wp:positionV relativeFrom="page">
                <wp:posOffset>245745</wp:posOffset>
              </wp:positionV>
              <wp:extent cx="1700530" cy="1023620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3620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DE13E" w14:textId="77777777" w:rsidR="00E8579E" w:rsidRPr="00AA0EC7" w:rsidRDefault="00E8579E">
                            <w:pPr>
                              <w:pStyle w:val="Cabealho"/>
                              <w:rPr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AA0EC7">
                              <w:rPr>
                                <w:color w:val="FFFFFF" w:themeColor="background1"/>
                                <w:sz w:val="20"/>
                                <w:szCs w:val="24"/>
                              </w:rPr>
                              <w:fldChar w:fldCharType="begin"/>
                            </w:r>
                            <w:r w:rsidRPr="00AA0EC7">
                              <w:rPr>
                                <w:color w:val="FFFFFF" w:themeColor="background1"/>
                                <w:sz w:val="20"/>
                                <w:szCs w:val="24"/>
                              </w:rPr>
                              <w:instrText>PAGE   \* MERGEFORMAT</w:instrText>
                            </w:r>
                            <w:r w:rsidRPr="00AA0EC7">
                              <w:rPr>
                                <w:color w:val="FFFFFF" w:themeColor="background1"/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 w:rsidR="007E32F1">
                              <w:rPr>
                                <w:noProof/>
                                <w:color w:val="FFFFFF" w:themeColor="background1"/>
                                <w:sz w:val="20"/>
                                <w:szCs w:val="24"/>
                              </w:rPr>
                              <w:t>1</w:t>
                            </w:r>
                            <w:r w:rsidRPr="00AA0EC7">
                              <w:rPr>
                                <w:color w:val="FFFFFF" w:themeColor="background1"/>
                                <w:sz w:val="20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16DC7B" id="Grupo 167" o:spid="_x0000_s1026" style="position:absolute;left:0;text-align:left;margin-left:441.15pt;margin-top:19.35pt;width:133.9pt;height:80.6pt;z-index:25165670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3ADE13E" w14:textId="77777777" w:rsidR="00E8579E" w:rsidRPr="00AA0EC7" w:rsidRDefault="00E8579E">
                      <w:pPr>
                        <w:pStyle w:val="Cabealho"/>
                        <w:rPr>
                          <w:color w:val="FFFFFF" w:themeColor="background1"/>
                          <w:sz w:val="20"/>
                          <w:szCs w:val="24"/>
                        </w:rPr>
                      </w:pPr>
                      <w:r w:rsidRPr="00AA0EC7">
                        <w:rPr>
                          <w:color w:val="FFFFFF" w:themeColor="background1"/>
                          <w:sz w:val="20"/>
                          <w:szCs w:val="24"/>
                        </w:rPr>
                        <w:fldChar w:fldCharType="begin"/>
                      </w:r>
                      <w:r w:rsidRPr="00AA0EC7">
                        <w:rPr>
                          <w:color w:val="FFFFFF" w:themeColor="background1"/>
                          <w:sz w:val="20"/>
                          <w:szCs w:val="24"/>
                        </w:rPr>
                        <w:instrText>PAGE   \* MERGEFORMAT</w:instrText>
                      </w:r>
                      <w:r w:rsidRPr="00AA0EC7">
                        <w:rPr>
                          <w:color w:val="FFFFFF" w:themeColor="background1"/>
                          <w:sz w:val="20"/>
                          <w:szCs w:val="24"/>
                        </w:rPr>
                        <w:fldChar w:fldCharType="separate"/>
                      </w:r>
                      <w:r w:rsidR="007E32F1">
                        <w:rPr>
                          <w:noProof/>
                          <w:color w:val="FFFFFF" w:themeColor="background1"/>
                          <w:sz w:val="20"/>
                          <w:szCs w:val="24"/>
                        </w:rPr>
                        <w:t>1</w:t>
                      </w:r>
                      <w:r w:rsidRPr="00AA0EC7">
                        <w:rPr>
                          <w:color w:val="FFFFFF" w:themeColor="background1"/>
                          <w:sz w:val="20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3073D5">
      <w:rPr>
        <w:rFonts w:ascii="Calibri" w:hAnsi="Calibri" w:cs="Arial"/>
        <w:noProof/>
        <w:sz w:val="20"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3449692" wp14:editId="7951015A">
              <wp:simplePos x="0" y="0"/>
              <wp:positionH relativeFrom="column">
                <wp:posOffset>-85725</wp:posOffset>
              </wp:positionH>
              <wp:positionV relativeFrom="paragraph">
                <wp:posOffset>-635</wp:posOffset>
              </wp:positionV>
              <wp:extent cx="1694815" cy="584835"/>
              <wp:effectExtent l="0" t="0" r="635" b="5715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4815" cy="584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34720C" w14:textId="77777777" w:rsidR="00E8579E" w:rsidRDefault="00F60753" w:rsidP="00E8579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BAF7A0D" wp14:editId="65E9FB1F">
                                <wp:extent cx="1288473" cy="495816"/>
                                <wp:effectExtent l="0" t="0" r="6985" b="0"/>
                                <wp:docPr id="1" name="Imagem 1" descr="http://bi.doctum.edu.br:8080/pentaho-style/images/Doctum/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http://bi.doctum.edu.br:8080/pentaho-style/images/Doctum/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31282" cy="5122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449692" id="Caixa de texto 3" o:spid="_x0000_s1032" type="#_x0000_t202" style="position:absolute;left:0;text-align:left;margin-left:-6.75pt;margin-top:-.05pt;width:133.45pt;height:46.0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" stroked="f">
              <v:textbox>
                <w:txbxContent>
                  <w:p w14:paraId="0E34720C" w14:textId="77777777" w:rsidR="00E8579E" w:rsidRDefault="00F60753" w:rsidP="00E8579E">
                    <w:r>
                      <w:rPr>
                        <w:noProof/>
                      </w:rPr>
                      <w:drawing>
                        <wp:inline distT="0" distB="0" distL="0" distR="0" wp14:anchorId="0BAF7A0D" wp14:editId="65E9FB1F">
                          <wp:extent cx="1288473" cy="495816"/>
                          <wp:effectExtent l="0" t="0" r="6985" b="0"/>
                          <wp:docPr id="1" name="Imagem 1" descr="http://bi.doctum.edu.br:8080/pentaho-style/images/Doctum/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http://bi.doctum.edu.br:8080/pentaho-style/images/Doctum/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31282" cy="5122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3073D5">
      <w:rPr>
        <w:rFonts w:ascii="Calibri" w:hAnsi="Calibri" w:cs="Arial"/>
        <w:b/>
        <w:sz w:val="20"/>
      </w:rPr>
      <w:t>INSTITUTO SUPERIOR DOCTUM DE IPATINGA</w:t>
    </w:r>
  </w:p>
  <w:p w14:paraId="272BAA0C" w14:textId="77777777" w:rsidR="008A4E00" w:rsidRPr="003073D5" w:rsidRDefault="008A4E00" w:rsidP="003073D5">
    <w:pPr>
      <w:pStyle w:val="Cabealho"/>
      <w:jc w:val="center"/>
      <w:rPr>
        <w:rFonts w:ascii="Calibri" w:hAnsi="Calibri" w:cs="Arial"/>
        <w:b/>
        <w:sz w:val="18"/>
      </w:rPr>
    </w:pPr>
    <w:r w:rsidRPr="003073D5">
      <w:rPr>
        <w:rFonts w:ascii="Calibri" w:hAnsi="Calibri" w:cs="Arial"/>
        <w:b/>
        <w:sz w:val="20"/>
      </w:rPr>
      <w:t>Mantenedora: Instituto Ensinar Brasil</w:t>
    </w:r>
  </w:p>
  <w:p w14:paraId="51274E46" w14:textId="77777777" w:rsidR="00E8579E" w:rsidRPr="003073D5" w:rsidRDefault="00E8579E" w:rsidP="003073D5">
    <w:pPr>
      <w:pStyle w:val="Cabealho"/>
      <w:jc w:val="center"/>
      <w:rPr>
        <w:rFonts w:ascii="Calibri" w:hAnsi="Calibri" w:cs="Arial"/>
        <w:sz w:val="18"/>
      </w:rPr>
    </w:pPr>
    <w:r w:rsidRPr="003073D5">
      <w:rPr>
        <w:rFonts w:ascii="Calibri" w:hAnsi="Calibri" w:cs="Arial"/>
        <w:sz w:val="18"/>
      </w:rPr>
      <w:t>Rua Potiguar, 150 – Iguaçu – Ipatinga – MG</w:t>
    </w:r>
  </w:p>
  <w:p w14:paraId="6BF2AAF2" w14:textId="77777777" w:rsidR="00E8579E" w:rsidRPr="003073D5" w:rsidRDefault="00E8579E" w:rsidP="003073D5">
    <w:pPr>
      <w:pStyle w:val="Cabealho"/>
      <w:jc w:val="center"/>
      <w:rPr>
        <w:rFonts w:ascii="Calibri" w:hAnsi="Calibri" w:cs="Arial"/>
        <w:b/>
        <w:sz w:val="18"/>
      </w:rPr>
    </w:pPr>
    <w:r w:rsidRPr="003073D5">
      <w:rPr>
        <w:rFonts w:ascii="Calibri" w:hAnsi="Calibri" w:cs="Arial"/>
        <w:sz w:val="18"/>
      </w:rPr>
      <w:t>CEP: 35.162-110   -   FONE: (31) 3826-5198</w:t>
    </w:r>
  </w:p>
  <w:p w14:paraId="5794E5BF" w14:textId="77777777" w:rsidR="00E8579E" w:rsidRDefault="00E8579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07276"/>
    <w:multiLevelType w:val="hybridMultilevel"/>
    <w:tmpl w:val="AF389CA0"/>
    <w:lvl w:ilvl="0" w:tplc="4AEA6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4659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66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E25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62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36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83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A43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CA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E474B6"/>
    <w:multiLevelType w:val="hybridMultilevel"/>
    <w:tmpl w:val="65307178"/>
    <w:lvl w:ilvl="0" w:tplc="6FAA5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D08F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126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0C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80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100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3AB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620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744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F91ACE"/>
    <w:multiLevelType w:val="hybridMultilevel"/>
    <w:tmpl w:val="F9DC1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177748"/>
    <w:multiLevelType w:val="hybridMultilevel"/>
    <w:tmpl w:val="BC3E3E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2169E"/>
    <w:multiLevelType w:val="hybridMultilevel"/>
    <w:tmpl w:val="A406287A"/>
    <w:lvl w:ilvl="0" w:tplc="59E04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8028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C488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C0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C48F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882C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E85D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5EA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844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93C59"/>
    <w:multiLevelType w:val="hybridMultilevel"/>
    <w:tmpl w:val="C5502C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D25A54"/>
    <w:multiLevelType w:val="hybridMultilevel"/>
    <w:tmpl w:val="38348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77052"/>
    <w:multiLevelType w:val="multilevel"/>
    <w:tmpl w:val="B0A8B6DE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8" w15:restartNumberingAfterBreak="0">
    <w:nsid w:val="3CF65939"/>
    <w:multiLevelType w:val="multilevel"/>
    <w:tmpl w:val="2B02526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9" w15:restartNumberingAfterBreak="0">
    <w:nsid w:val="4FBE64B3"/>
    <w:multiLevelType w:val="hybridMultilevel"/>
    <w:tmpl w:val="FFDAF7E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294786"/>
    <w:multiLevelType w:val="hybridMultilevel"/>
    <w:tmpl w:val="2FAE828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646C5"/>
    <w:multiLevelType w:val="hybridMultilevel"/>
    <w:tmpl w:val="80B2B7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231C9B"/>
    <w:multiLevelType w:val="hybridMultilevel"/>
    <w:tmpl w:val="8332780A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B7B59"/>
    <w:multiLevelType w:val="multilevel"/>
    <w:tmpl w:val="13061ADC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9"/>
  </w:num>
  <w:num w:numId="5">
    <w:abstractNumId w:val="5"/>
  </w:num>
  <w:num w:numId="6">
    <w:abstractNumId w:val="12"/>
  </w:num>
  <w:num w:numId="7">
    <w:abstractNumId w:val="2"/>
  </w:num>
  <w:num w:numId="8">
    <w:abstractNumId w:val="6"/>
  </w:num>
  <w:num w:numId="9">
    <w:abstractNumId w:val="10"/>
  </w:num>
  <w:num w:numId="10">
    <w:abstractNumId w:val="11"/>
  </w:num>
  <w:num w:numId="11">
    <w:abstractNumId w:val="4"/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9E"/>
    <w:rsid w:val="000179E1"/>
    <w:rsid w:val="00025A9C"/>
    <w:rsid w:val="00045521"/>
    <w:rsid w:val="00045CB1"/>
    <w:rsid w:val="00072626"/>
    <w:rsid w:val="00090FB2"/>
    <w:rsid w:val="000A6DDA"/>
    <w:rsid w:val="000E2E54"/>
    <w:rsid w:val="00105B32"/>
    <w:rsid w:val="0011029B"/>
    <w:rsid w:val="001523A6"/>
    <w:rsid w:val="00180B51"/>
    <w:rsid w:val="001C6679"/>
    <w:rsid w:val="00213072"/>
    <w:rsid w:val="00221E1D"/>
    <w:rsid w:val="00226363"/>
    <w:rsid w:val="002349E1"/>
    <w:rsid w:val="002A3241"/>
    <w:rsid w:val="002D65F7"/>
    <w:rsid w:val="002F1CC9"/>
    <w:rsid w:val="002F53FD"/>
    <w:rsid w:val="002F57CF"/>
    <w:rsid w:val="00304D7D"/>
    <w:rsid w:val="003073D5"/>
    <w:rsid w:val="003651EA"/>
    <w:rsid w:val="0036530C"/>
    <w:rsid w:val="003727B4"/>
    <w:rsid w:val="003A6EA3"/>
    <w:rsid w:val="003B1601"/>
    <w:rsid w:val="003F0F78"/>
    <w:rsid w:val="003F2AF5"/>
    <w:rsid w:val="004053F1"/>
    <w:rsid w:val="00427D5D"/>
    <w:rsid w:val="004325D9"/>
    <w:rsid w:val="00435C45"/>
    <w:rsid w:val="00444A24"/>
    <w:rsid w:val="00474D8B"/>
    <w:rsid w:val="00494805"/>
    <w:rsid w:val="004A739D"/>
    <w:rsid w:val="004B031B"/>
    <w:rsid w:val="004C35C3"/>
    <w:rsid w:val="004C45F3"/>
    <w:rsid w:val="004C5AEE"/>
    <w:rsid w:val="004F5832"/>
    <w:rsid w:val="00504B79"/>
    <w:rsid w:val="00506126"/>
    <w:rsid w:val="0051355E"/>
    <w:rsid w:val="00513CBF"/>
    <w:rsid w:val="00532210"/>
    <w:rsid w:val="00533D1C"/>
    <w:rsid w:val="005342C3"/>
    <w:rsid w:val="00536A46"/>
    <w:rsid w:val="005A26B1"/>
    <w:rsid w:val="005A376E"/>
    <w:rsid w:val="005A74FD"/>
    <w:rsid w:val="005F0812"/>
    <w:rsid w:val="005F237D"/>
    <w:rsid w:val="00610E24"/>
    <w:rsid w:val="00617879"/>
    <w:rsid w:val="00637407"/>
    <w:rsid w:val="00656B29"/>
    <w:rsid w:val="006C7283"/>
    <w:rsid w:val="006E10F5"/>
    <w:rsid w:val="00713D14"/>
    <w:rsid w:val="00765DEB"/>
    <w:rsid w:val="0078039D"/>
    <w:rsid w:val="00785C37"/>
    <w:rsid w:val="007B4A4A"/>
    <w:rsid w:val="007B629A"/>
    <w:rsid w:val="007E32F1"/>
    <w:rsid w:val="007F7C6A"/>
    <w:rsid w:val="008042A8"/>
    <w:rsid w:val="00843B3F"/>
    <w:rsid w:val="0086194C"/>
    <w:rsid w:val="008A4E00"/>
    <w:rsid w:val="008C1311"/>
    <w:rsid w:val="008E3137"/>
    <w:rsid w:val="008E4DF1"/>
    <w:rsid w:val="008F55D9"/>
    <w:rsid w:val="009002CC"/>
    <w:rsid w:val="0092232A"/>
    <w:rsid w:val="0092344A"/>
    <w:rsid w:val="00947018"/>
    <w:rsid w:val="009D73C4"/>
    <w:rsid w:val="00A032A0"/>
    <w:rsid w:val="00A0525A"/>
    <w:rsid w:val="00A12C45"/>
    <w:rsid w:val="00A15CA4"/>
    <w:rsid w:val="00A26D76"/>
    <w:rsid w:val="00A334A8"/>
    <w:rsid w:val="00A62A9D"/>
    <w:rsid w:val="00A76171"/>
    <w:rsid w:val="00A81116"/>
    <w:rsid w:val="00A90999"/>
    <w:rsid w:val="00AA0EC7"/>
    <w:rsid w:val="00AB5666"/>
    <w:rsid w:val="00AF675C"/>
    <w:rsid w:val="00B54F99"/>
    <w:rsid w:val="00B9474E"/>
    <w:rsid w:val="00B97359"/>
    <w:rsid w:val="00BA593A"/>
    <w:rsid w:val="00BB1F4C"/>
    <w:rsid w:val="00BB7BDC"/>
    <w:rsid w:val="00BC38FD"/>
    <w:rsid w:val="00C01D8A"/>
    <w:rsid w:val="00C1210B"/>
    <w:rsid w:val="00C51639"/>
    <w:rsid w:val="00C51FD5"/>
    <w:rsid w:val="00C81A75"/>
    <w:rsid w:val="00C82237"/>
    <w:rsid w:val="00C90847"/>
    <w:rsid w:val="00C94E99"/>
    <w:rsid w:val="00CB2104"/>
    <w:rsid w:val="00CE436E"/>
    <w:rsid w:val="00D014E5"/>
    <w:rsid w:val="00D07DFB"/>
    <w:rsid w:val="00D238B4"/>
    <w:rsid w:val="00D40FC2"/>
    <w:rsid w:val="00D417EE"/>
    <w:rsid w:val="00D47737"/>
    <w:rsid w:val="00D70B56"/>
    <w:rsid w:val="00D75AF7"/>
    <w:rsid w:val="00D81E92"/>
    <w:rsid w:val="00D91032"/>
    <w:rsid w:val="00DA5964"/>
    <w:rsid w:val="00DC1850"/>
    <w:rsid w:val="00DE5D53"/>
    <w:rsid w:val="00E1584C"/>
    <w:rsid w:val="00E228A4"/>
    <w:rsid w:val="00E23AC8"/>
    <w:rsid w:val="00E54462"/>
    <w:rsid w:val="00E8579E"/>
    <w:rsid w:val="00EB205B"/>
    <w:rsid w:val="00EB23C0"/>
    <w:rsid w:val="00ED3310"/>
    <w:rsid w:val="00EE7FA7"/>
    <w:rsid w:val="00EF1420"/>
    <w:rsid w:val="00EF375C"/>
    <w:rsid w:val="00F17C9A"/>
    <w:rsid w:val="00F50A49"/>
    <w:rsid w:val="00F60753"/>
    <w:rsid w:val="00F760CE"/>
    <w:rsid w:val="00F8416C"/>
    <w:rsid w:val="00FB2E16"/>
    <w:rsid w:val="00FB6B54"/>
    <w:rsid w:val="00F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F51F1"/>
  <w15:docId w15:val="{93426132-C5C1-4405-9B19-1C2690AD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7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har"/>
    <w:unhideWhenUsed/>
    <w:qFormat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8579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E8579E"/>
  </w:style>
  <w:style w:type="paragraph" w:styleId="Rodap">
    <w:name w:val="footer"/>
    <w:basedOn w:val="Normal"/>
    <w:link w:val="RodapChar"/>
    <w:uiPriority w:val="99"/>
    <w:unhideWhenUsed/>
    <w:rsid w:val="00E8579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8579E"/>
  </w:style>
  <w:style w:type="paragraph" w:customStyle="1" w:styleId="Default">
    <w:name w:val="Default"/>
    <w:rsid w:val="00E8579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  <w:style w:type="character" w:customStyle="1" w:styleId="apple-converted-space">
    <w:name w:val="apple-converted-space"/>
    <w:rsid w:val="00E8579E"/>
  </w:style>
  <w:style w:type="paragraph" w:styleId="NormalWeb">
    <w:name w:val="Normal (Web)"/>
    <w:basedOn w:val="Normal"/>
    <w:uiPriority w:val="99"/>
    <w:unhideWhenUsed/>
    <w:rsid w:val="00E8579E"/>
    <w:pPr>
      <w:spacing w:before="100" w:beforeAutospacing="1" w:after="100" w:afterAutospacing="1"/>
    </w:pPr>
  </w:style>
  <w:style w:type="paragraph" w:customStyle="1" w:styleId="Contedodatabela">
    <w:name w:val="Conteúdo da tabela"/>
    <w:basedOn w:val="Normal"/>
    <w:rsid w:val="002A3241"/>
    <w:pPr>
      <w:widowControl w:val="0"/>
      <w:suppressLineNumbers/>
      <w:suppressAutoHyphens/>
    </w:pPr>
    <w:rPr>
      <w:rFonts w:ascii="Liberation Serif" w:eastAsia="Droid Sans Fallback" w:hAnsi="Liberation Serif" w:cs="FreeSans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667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6679"/>
    <w:rPr>
      <w:rFonts w:ascii="Segoe UI" w:eastAsia="Times New Roman" w:hAnsi="Segoe UI" w:cs="Segoe UI"/>
      <w:sz w:val="18"/>
      <w:szCs w:val="18"/>
      <w:lang w:eastAsia="pt-BR"/>
    </w:rPr>
  </w:style>
  <w:style w:type="paragraph" w:customStyle="1" w:styleId="Padro">
    <w:name w:val="Padrão"/>
    <w:rsid w:val="00504B79"/>
    <w:pPr>
      <w:widowControl w:val="0"/>
      <w:tabs>
        <w:tab w:val="left" w:pos="709"/>
      </w:tabs>
      <w:suppressAutoHyphens/>
      <w:spacing w:after="160" w:line="259" w:lineRule="auto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277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89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561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708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614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154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494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31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5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2244</TotalTime>
  <Pages>7</Pages>
  <Words>1127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Maíza Cristina de Souza Dias</dc:creator>
  <cp:keywords/>
  <dc:description/>
  <cp:lastModifiedBy>Maiza Dias</cp:lastModifiedBy>
  <cp:revision>37</cp:revision>
  <cp:lastPrinted>2018-06-11T17:52:00Z</cp:lastPrinted>
  <dcterms:created xsi:type="dcterms:W3CDTF">2021-08-11T18:53:00Z</dcterms:created>
  <dcterms:modified xsi:type="dcterms:W3CDTF">2021-08-25T18:02:00Z</dcterms:modified>
</cp:coreProperties>
</file>